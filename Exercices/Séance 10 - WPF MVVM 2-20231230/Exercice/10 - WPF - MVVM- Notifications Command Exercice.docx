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B13324D" w14:textId="4789BFE0" w:rsidR="0048607F" w:rsidRDefault="00A10CEF">
      <w:pPr>
        <w:pStyle w:val="LOHeading0"/>
      </w:pPr>
      <w:r>
        <w:t xml:space="preserve">WPF – MVVM – </w:t>
      </w:r>
      <w:proofErr w:type="spellStart"/>
      <w:r>
        <w:t>Entity</w:t>
      </w:r>
      <w:proofErr w:type="spellEnd"/>
      <w:r>
        <w:t xml:space="preserve"> Framework : Exercice</w:t>
      </w:r>
    </w:p>
    <w:p w14:paraId="2A7D9D40" w14:textId="77777777" w:rsidR="0048607F" w:rsidRDefault="0048607F">
      <w:pPr>
        <w:pStyle w:val="Standard"/>
      </w:pPr>
    </w:p>
    <w:p w14:paraId="30065BAB" w14:textId="77777777" w:rsidR="0048607F" w:rsidRDefault="00000000">
      <w:pPr>
        <w:pStyle w:val="LOHeading1"/>
      </w:pPr>
      <w:r>
        <w:t>Objectifs</w:t>
      </w:r>
    </w:p>
    <w:p w14:paraId="7EF78A88" w14:textId="229A9A3D" w:rsidR="0048607F" w:rsidRDefault="00000000">
      <w:pPr>
        <w:pStyle w:val="LOTextBody"/>
      </w:pPr>
      <w:r>
        <w:t xml:space="preserve">Développer une petite application professionnelle intégrant les notions </w:t>
      </w:r>
      <w:r w:rsidR="00A10CEF">
        <w:t>d’</w:t>
      </w:r>
      <w:proofErr w:type="spellStart"/>
      <w:r w:rsidR="00A10CEF">
        <w:t>Entity</w:t>
      </w:r>
      <w:proofErr w:type="spellEnd"/>
      <w:r w:rsidR="00A10CEF">
        <w:t xml:space="preserve"> Framework</w:t>
      </w:r>
      <w:r>
        <w:t>, WPF, MVVM vues</w:t>
      </w:r>
    </w:p>
    <w:p w14:paraId="798A7452" w14:textId="77777777" w:rsidR="0048607F" w:rsidRDefault="00000000">
      <w:pPr>
        <w:pStyle w:val="LOHeading1"/>
      </w:pPr>
      <w:r>
        <w:t>Aperçu de l'application à développer</w:t>
      </w:r>
    </w:p>
    <w:p w14:paraId="4F9D63CD" w14:textId="77777777" w:rsidR="0048607F" w:rsidRDefault="00000000">
      <w:pPr>
        <w:pStyle w:val="LO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CC4370" wp14:editId="5543F4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58680"/>
            <wp:effectExtent l="0" t="0" r="0" b="0"/>
            <wp:wrapSquare wrapText="bothSides"/>
            <wp:docPr id="1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5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A8C9B" w14:textId="77777777" w:rsidR="0048607F" w:rsidRDefault="00000000">
      <w:pPr>
        <w:pStyle w:val="LOHeading1"/>
      </w:pPr>
      <w:r>
        <w:t>Exercice</w:t>
      </w:r>
    </w:p>
    <w:p w14:paraId="03C10E0C" w14:textId="77777777" w:rsidR="0048607F" w:rsidRDefault="00000000">
      <w:pPr>
        <w:pStyle w:val="LOTextBody"/>
        <w:numPr>
          <w:ilvl w:val="0"/>
          <w:numId w:val="1"/>
        </w:numPr>
      </w:pPr>
      <w:r>
        <w:t>Vérifiez que la base de données</w:t>
      </w:r>
      <w:proofErr w:type="gramStart"/>
      <w:r>
        <w:t xml:space="preserve"> «</w:t>
      </w:r>
      <w:proofErr w:type="spellStart"/>
      <w:r>
        <w:t>Northwind</w:t>
      </w:r>
      <w:proofErr w:type="spellEnd"/>
      <w:proofErr w:type="gramEnd"/>
      <w:r>
        <w:t>» est bien installée sur votre machine.</w:t>
      </w:r>
    </w:p>
    <w:p w14:paraId="20449FE1" w14:textId="06E53BDC" w:rsidR="0048607F" w:rsidRDefault="00000000">
      <w:pPr>
        <w:pStyle w:val="LOTextBody"/>
        <w:numPr>
          <w:ilvl w:val="1"/>
          <w:numId w:val="1"/>
        </w:numPr>
      </w:pPr>
      <w:proofErr w:type="spellStart"/>
      <w:r>
        <w:t>Cfr</w:t>
      </w:r>
      <w:proofErr w:type="spellEnd"/>
      <w:r>
        <w:t xml:space="preserve">. Cours sur </w:t>
      </w:r>
      <w:proofErr w:type="spellStart"/>
      <w:r w:rsidR="004F4F19">
        <w:t>Linq</w:t>
      </w:r>
      <w:proofErr w:type="spellEnd"/>
      <w:r w:rsidR="004F4F19">
        <w:t xml:space="preserve"> &amp; </w:t>
      </w:r>
      <w:proofErr w:type="spellStart"/>
      <w:r w:rsidR="004F4F19">
        <w:t>Entity</w:t>
      </w:r>
      <w:proofErr w:type="spellEnd"/>
      <w:r w:rsidR="004F4F19">
        <w:t xml:space="preserve"> Framework</w:t>
      </w:r>
    </w:p>
    <w:p w14:paraId="03B63317" w14:textId="4C1BFDBC" w:rsidR="0048607F" w:rsidRDefault="00000000">
      <w:pPr>
        <w:pStyle w:val="LOTextBody"/>
        <w:numPr>
          <w:ilvl w:val="0"/>
          <w:numId w:val="1"/>
        </w:numPr>
      </w:pPr>
      <w:r>
        <w:t>Récupérez sur Moodle le projet de base (</w:t>
      </w:r>
      <w:proofErr w:type="spellStart"/>
      <w:r>
        <w:t>WpfEmployee</w:t>
      </w:r>
      <w:proofErr w:type="spellEnd"/>
      <w:r>
        <w:t>)</w:t>
      </w:r>
    </w:p>
    <w:p w14:paraId="7FD29D3E" w14:textId="77777777" w:rsidR="0048607F" w:rsidRDefault="00000000">
      <w:pPr>
        <w:pStyle w:val="LOTextBody"/>
        <w:numPr>
          <w:ilvl w:val="0"/>
          <w:numId w:val="1"/>
        </w:numPr>
      </w:pPr>
      <w:r>
        <w:t>Première étape → lien avec la base de données</w:t>
      </w:r>
    </w:p>
    <w:p w14:paraId="4DE753F3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Générez le modèle à partir de la base de données </w:t>
      </w:r>
      <w:proofErr w:type="spellStart"/>
      <w:r>
        <w:t>Northwind</w:t>
      </w:r>
      <w:proofErr w:type="spellEnd"/>
    </w:p>
    <w:p w14:paraId="3E8C7801" w14:textId="77777777" w:rsidR="0048607F" w:rsidRDefault="00000000">
      <w:pPr>
        <w:pStyle w:val="LOTextBody"/>
        <w:numPr>
          <w:ilvl w:val="0"/>
          <w:numId w:val="1"/>
        </w:numPr>
      </w:pPr>
      <w:r>
        <w:t>Deuxième étape → Remarquez que le binding dans la vue a déjà été fait par le designer</w:t>
      </w:r>
    </w:p>
    <w:p w14:paraId="2DE49954" w14:textId="77777777" w:rsidR="0048607F" w:rsidRDefault="00000000">
      <w:pPr>
        <w:pStyle w:val="LOTextBody"/>
        <w:numPr>
          <w:ilvl w:val="1"/>
          <w:numId w:val="1"/>
        </w:numPr>
      </w:pPr>
      <w:r>
        <w:t>Vous devrez respecter ceci</w:t>
      </w:r>
    </w:p>
    <w:p w14:paraId="35DAF2A0" w14:textId="77777777" w:rsidR="0048607F" w:rsidRDefault="00000000">
      <w:pPr>
        <w:pStyle w:val="LOTextBody"/>
        <w:numPr>
          <w:ilvl w:val="0"/>
          <w:numId w:val="1"/>
        </w:numPr>
      </w:pPr>
      <w:r>
        <w:t>Troisième étape → affichage des « </w:t>
      </w:r>
      <w:proofErr w:type="spellStart"/>
      <w:r>
        <w:t>Employees</w:t>
      </w:r>
      <w:proofErr w:type="spellEnd"/>
      <w:r>
        <w:t xml:space="preserve"> » dans le </w:t>
      </w:r>
      <w:proofErr w:type="spellStart"/>
      <w:r>
        <w:t>datagrid</w:t>
      </w:r>
      <w:proofErr w:type="spellEnd"/>
    </w:p>
    <w:p w14:paraId="2B9AA610" w14:textId="77777777" w:rsidR="0048607F" w:rsidRDefault="00000000">
      <w:pPr>
        <w:pStyle w:val="LOTextBody"/>
        <w:numPr>
          <w:ilvl w:val="1"/>
          <w:numId w:val="1"/>
        </w:numPr>
      </w:pPr>
      <w:r>
        <w:lastRenderedPageBreak/>
        <w:t>Pensez à respecter MVVM</w:t>
      </w:r>
    </w:p>
    <w:p w14:paraId="66E187A8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Créez une méthode </w:t>
      </w:r>
      <w:proofErr w:type="spellStart"/>
      <w:proofErr w:type="gramStart"/>
      <w:r>
        <w:t>LoadEmployees</w:t>
      </w:r>
      <w:proofErr w:type="spellEnd"/>
      <w:r>
        <w:t>(</w:t>
      </w:r>
      <w:proofErr w:type="gramEnd"/>
      <w:r>
        <w:t>)</w:t>
      </w:r>
    </w:p>
    <w:p w14:paraId="751E1BAF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Pensez à créer une classe </w:t>
      </w:r>
      <w:proofErr w:type="spellStart"/>
      <w:r>
        <w:t>EmployeeModel</w:t>
      </w:r>
      <w:proofErr w:type="spellEnd"/>
      <w:r>
        <w:t xml:space="preserve"> qui encapsulera un </w:t>
      </w:r>
      <w:proofErr w:type="spellStart"/>
      <w:proofErr w:type="gramStart"/>
      <w:r>
        <w:t>Employee</w:t>
      </w:r>
      <w:proofErr w:type="spellEnd"/>
      <w:r>
        <w:t>(</w:t>
      </w:r>
      <w:proofErr w:type="gramEnd"/>
      <w:r>
        <w:t xml:space="preserve">généré par LINQ to </w:t>
      </w:r>
      <w:proofErr w:type="spellStart"/>
      <w:r>
        <w:t>Entities</w:t>
      </w:r>
      <w:proofErr w:type="spellEnd"/>
      <w:r>
        <w:t>)</w:t>
      </w:r>
    </w:p>
    <w:p w14:paraId="1F18F8BF" w14:textId="55B9D468" w:rsidR="0048607F" w:rsidRDefault="00000000">
      <w:pPr>
        <w:pStyle w:val="LOTextBody"/>
        <w:numPr>
          <w:ilvl w:val="1"/>
          <w:numId w:val="1"/>
        </w:numPr>
      </w:pPr>
      <w:r>
        <w:t xml:space="preserve">Votre liste </w:t>
      </w:r>
      <w:r w:rsidR="009618D7">
        <w:t>d</w:t>
      </w:r>
      <w:proofErr w:type="gramStart"/>
      <w:r w:rsidR="009618D7">
        <w:t>’«</w:t>
      </w:r>
      <w:proofErr w:type="gramEnd"/>
      <w:r w:rsidR="004F4F19">
        <w:t xml:space="preserve"> </w:t>
      </w:r>
      <w:proofErr w:type="spellStart"/>
      <w:r>
        <w:t>Employee</w:t>
      </w:r>
      <w:proofErr w:type="spellEnd"/>
      <w:r>
        <w:t> » contiendra des « </w:t>
      </w:r>
      <w:proofErr w:type="spellStart"/>
      <w:r>
        <w:t>EmployeeModel</w:t>
      </w:r>
      <w:proofErr w:type="spellEnd"/>
      <w:r>
        <w:t> »</w:t>
      </w:r>
    </w:p>
    <w:p w14:paraId="1C0B67B8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Le </w:t>
      </w:r>
      <w:proofErr w:type="spellStart"/>
      <w:r>
        <w:t>datagrid</w:t>
      </w:r>
      <w:proofErr w:type="spellEnd"/>
      <w:r>
        <w:t xml:space="preserve"> affiche le </w:t>
      </w:r>
      <w:proofErr w:type="spellStart"/>
      <w:r>
        <w:t>fullName</w:t>
      </w:r>
      <w:proofErr w:type="spellEnd"/>
      <w:r>
        <w:t xml:space="preserve"> (concaténation du nom et prénom) et le </w:t>
      </w:r>
      <w:proofErr w:type="spellStart"/>
      <w:r>
        <w:t>birthdate</w:t>
      </w:r>
      <w:proofErr w:type="spellEnd"/>
    </w:p>
    <w:p w14:paraId="7C96B763" w14:textId="77777777" w:rsidR="0048607F" w:rsidRDefault="00000000">
      <w:pPr>
        <w:pStyle w:val="LOTextBody"/>
        <w:numPr>
          <w:ilvl w:val="2"/>
          <w:numId w:val="1"/>
        </w:numPr>
      </w:pPr>
      <w:r>
        <w:t>Que faire pour que cela s'affiche ? Où placer les propriétés de binding ? Que contient votre « </w:t>
      </w:r>
      <w:proofErr w:type="spellStart"/>
      <w:r>
        <w:t>EmployeeList</w:t>
      </w:r>
      <w:proofErr w:type="spellEnd"/>
      <w:r>
        <w:t> » ?</w:t>
      </w:r>
    </w:p>
    <w:p w14:paraId="3D063DFC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Pensez également au </w:t>
      </w:r>
      <w:proofErr w:type="spellStart"/>
      <w:r>
        <w:t>DataContext</w:t>
      </w:r>
      <w:proofErr w:type="spellEnd"/>
    </w:p>
    <w:p w14:paraId="3384D17A" w14:textId="77777777" w:rsidR="0048607F" w:rsidRDefault="00000000">
      <w:pPr>
        <w:pStyle w:val="LOTextBody"/>
        <w:numPr>
          <w:ilvl w:val="2"/>
          <w:numId w:val="1"/>
        </w:numPr>
      </w:pPr>
      <w:r>
        <w:t xml:space="preserve">Comment la vue est-elle liée au </w:t>
      </w:r>
      <w:proofErr w:type="spellStart"/>
      <w:r>
        <w:t>viewModel</w:t>
      </w:r>
      <w:proofErr w:type="spellEnd"/>
      <w:r>
        <w:t> ?</w:t>
      </w:r>
    </w:p>
    <w:p w14:paraId="09650280" w14:textId="77777777" w:rsidR="0048607F" w:rsidRDefault="00000000">
      <w:pPr>
        <w:pStyle w:val="LOTextBody"/>
        <w:numPr>
          <w:ilvl w:val="0"/>
          <w:numId w:val="1"/>
        </w:numPr>
      </w:pPr>
      <w:r>
        <w:t xml:space="preserve">Quatrième étape → affichage dans le formulaire lors d'une sélection dans le </w:t>
      </w:r>
      <w:proofErr w:type="spellStart"/>
      <w:r>
        <w:t>datagrid</w:t>
      </w:r>
      <w:proofErr w:type="spellEnd"/>
    </w:p>
    <w:p w14:paraId="031D9F6D" w14:textId="22C9902E" w:rsidR="0048607F" w:rsidRDefault="004F4F19">
      <w:pPr>
        <w:pStyle w:val="LOTextBody"/>
        <w:numPr>
          <w:ilvl w:val="1"/>
          <w:numId w:val="1"/>
        </w:numPr>
      </w:pPr>
      <w:r>
        <w:t>Ne vous préoccupez pas trop de la combo-box pour l'instant</w:t>
      </w:r>
    </w:p>
    <w:p w14:paraId="2279D18C" w14:textId="6DB96B8F" w:rsidR="0048607F" w:rsidRDefault="00000000">
      <w:pPr>
        <w:pStyle w:val="LOTextBody"/>
        <w:numPr>
          <w:ilvl w:val="0"/>
          <w:numId w:val="1"/>
        </w:numPr>
      </w:pPr>
      <w:r>
        <w:t xml:space="preserve">Cinquième étape → affichage </w:t>
      </w:r>
      <w:r w:rsidR="004F4F19">
        <w:t>des différents</w:t>
      </w:r>
      <w:r>
        <w:t xml:space="preserve"> titres de courtoisie dans la combo-box</w:t>
      </w:r>
    </w:p>
    <w:p w14:paraId="36689D23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Rappelez-vous que le </w:t>
      </w:r>
      <w:proofErr w:type="spellStart"/>
      <w:r>
        <w:t>datacontext</w:t>
      </w:r>
      <w:proofErr w:type="spellEnd"/>
      <w:r>
        <w:t xml:space="preserve"> est hérité → la combo-box a donc un </w:t>
      </w:r>
      <w:proofErr w:type="spellStart"/>
      <w:r>
        <w:t>datacontext</w:t>
      </w:r>
      <w:proofErr w:type="spellEnd"/>
      <w:r>
        <w:t xml:space="preserve"> par défaut lié au </w:t>
      </w:r>
      <w:proofErr w:type="spellStart"/>
      <w:r>
        <w:t>grid</w:t>
      </w:r>
      <w:proofErr w:type="spellEnd"/>
      <w:r>
        <w:t xml:space="preserve"> « </w:t>
      </w:r>
      <w:proofErr w:type="spellStart"/>
      <w:r>
        <w:t>form</w:t>
      </w:r>
      <w:proofErr w:type="spellEnd"/>
      <w:r>
        <w:t> ». Celui-ci contient un « </w:t>
      </w:r>
      <w:proofErr w:type="spellStart"/>
      <w:r>
        <w:t>employeeModel</w:t>
      </w:r>
      <w:proofErr w:type="spellEnd"/>
      <w:r>
        <w:t xml:space="preserve"> ». Ceci ne nous arrange pas car nous voulons tous les titres de courtoisies possibles et non pas celui d'un employé en particulier. C'est pourquoi le designer a précisé dans le XAML d'utiliser le </w:t>
      </w:r>
      <w:proofErr w:type="spellStart"/>
      <w:r>
        <w:t>datacontext</w:t>
      </w:r>
      <w:proofErr w:type="spellEnd"/>
      <w:r>
        <w:t xml:space="preserve"> de la fenêtre et nous utiliserons une propriété </w:t>
      </w:r>
      <w:proofErr w:type="spellStart"/>
      <w:r>
        <w:t>ListTitle</w:t>
      </w:r>
      <w:proofErr w:type="spellEnd"/>
      <w:r>
        <w:t xml:space="preserve"> dans ce </w:t>
      </w:r>
      <w:proofErr w:type="spellStart"/>
      <w:r>
        <w:t>datacontext</w:t>
      </w:r>
      <w:proofErr w:type="spellEnd"/>
      <w:r>
        <w:t>.</w:t>
      </w:r>
    </w:p>
    <w:p w14:paraId="666117D0" w14:textId="77777777" w:rsidR="0048607F" w:rsidRDefault="00000000">
      <w:pPr>
        <w:pStyle w:val="LOTextBody"/>
        <w:numPr>
          <w:ilvl w:val="1"/>
          <w:numId w:val="1"/>
        </w:numPr>
      </w:pPr>
      <w:r>
        <w:t>Vous en savez maintenant normalement assez → faites en sorte d'afficher les différents titres de courtoisie possibles dans la combo-box.</w:t>
      </w:r>
    </w:p>
    <w:p w14:paraId="35DB6712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Inspirez-vous également de </w:t>
      </w:r>
      <w:proofErr w:type="spellStart"/>
      <w:proofErr w:type="gramStart"/>
      <w:r>
        <w:t>LoadEmployees</w:t>
      </w:r>
      <w:proofErr w:type="spellEnd"/>
      <w:r>
        <w:t>(</w:t>
      </w:r>
      <w:proofErr w:type="gramEnd"/>
      <w:r>
        <w:t>)</w:t>
      </w:r>
    </w:p>
    <w:p w14:paraId="3D0DF595" w14:textId="77777777" w:rsidR="0048607F" w:rsidRDefault="00000000">
      <w:pPr>
        <w:pStyle w:val="LOTextBody"/>
        <w:numPr>
          <w:ilvl w:val="0"/>
          <w:numId w:val="1"/>
        </w:numPr>
      </w:pPr>
      <w:r>
        <w:t>Sixième étape →</w:t>
      </w:r>
      <w:r>
        <w:tab/>
        <w:t xml:space="preserve">Répercussion des modifications dans le formulaire dans le </w:t>
      </w:r>
      <w:proofErr w:type="spellStart"/>
      <w:r>
        <w:t>datagrid</w:t>
      </w:r>
      <w:proofErr w:type="spellEnd"/>
    </w:p>
    <w:p w14:paraId="5B931903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But : la modification du </w:t>
      </w:r>
      <w:proofErr w:type="spellStart"/>
      <w:r>
        <w:t>lastname</w:t>
      </w:r>
      <w:proofErr w:type="spellEnd"/>
      <w:r>
        <w:t xml:space="preserve"> est </w:t>
      </w:r>
      <w:proofErr w:type="spellStart"/>
      <w:r>
        <w:t>repercutée</w:t>
      </w:r>
      <w:proofErr w:type="spellEnd"/>
      <w:r>
        <w:t xml:space="preserve"> dans le champ </w:t>
      </w:r>
      <w:proofErr w:type="spellStart"/>
      <w:r>
        <w:t>fullname</w:t>
      </w:r>
      <w:proofErr w:type="spellEnd"/>
      <w:r>
        <w:t xml:space="preserve"> du </w:t>
      </w:r>
      <w:proofErr w:type="spellStart"/>
      <w:r>
        <w:t>datagrid</w:t>
      </w:r>
      <w:proofErr w:type="spellEnd"/>
    </w:p>
    <w:p w14:paraId="353377A9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La vue devra être informée qu'elle doit mettre à jour le </w:t>
      </w:r>
      <w:proofErr w:type="spellStart"/>
      <w:r>
        <w:t>datagrid</w:t>
      </w:r>
      <w:proofErr w:type="spellEnd"/>
      <w:r>
        <w:t>.  Où le faire et comment le faire ?</w:t>
      </w:r>
    </w:p>
    <w:p w14:paraId="128253A2" w14:textId="77777777" w:rsidR="0048607F" w:rsidRDefault="0048607F">
      <w:pPr>
        <w:pStyle w:val="LOTextBody"/>
      </w:pPr>
    </w:p>
    <w:p w14:paraId="2CCF1B09" w14:textId="77777777" w:rsidR="0048607F" w:rsidRDefault="00000000">
      <w:pPr>
        <w:pStyle w:val="LOTextBody"/>
        <w:numPr>
          <w:ilvl w:val="0"/>
          <w:numId w:val="1"/>
        </w:numPr>
      </w:pPr>
      <w:r>
        <w:t>Septième étape → Les boutons</w:t>
      </w:r>
    </w:p>
    <w:p w14:paraId="204CF00E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Remarquez l’utilisation la propriété Command dans le fichier XAML pour le </w:t>
      </w:r>
      <w:proofErr w:type="spellStart"/>
      <w:r>
        <w:t>Add</w:t>
      </w:r>
      <w:proofErr w:type="spellEnd"/>
      <w:r>
        <w:t xml:space="preserve"> et Save</w:t>
      </w:r>
    </w:p>
    <w:p w14:paraId="42A1FD03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Utiliser le mécanisme des Command pour implémenter les boutons </w:t>
      </w:r>
      <w:proofErr w:type="spellStart"/>
      <w:r>
        <w:t>Add</w:t>
      </w:r>
      <w:proofErr w:type="spellEnd"/>
      <w:r>
        <w:t xml:space="preserve"> et Save</w:t>
      </w:r>
    </w:p>
    <w:p w14:paraId="5B743135" w14:textId="77777777" w:rsidR="0048607F" w:rsidRDefault="00000000">
      <w:pPr>
        <w:pStyle w:val="LOTextBody"/>
        <w:numPr>
          <w:ilvl w:val="2"/>
          <w:numId w:val="1"/>
        </w:numPr>
      </w:pPr>
      <w:r>
        <w:t xml:space="preserve">Réfléchissez bien à ce que va faire le bouton </w:t>
      </w:r>
      <w:proofErr w:type="spellStart"/>
      <w:r>
        <w:t>Add</w:t>
      </w:r>
      <w:proofErr w:type="spellEnd"/>
      <w:r>
        <w:t xml:space="preserve"> et le bouton Save</w:t>
      </w:r>
    </w:p>
    <w:p w14:paraId="1390A549" w14:textId="77777777" w:rsidR="0048607F" w:rsidRDefault="0048607F">
      <w:pPr>
        <w:pStyle w:val="LOTextBody"/>
      </w:pPr>
    </w:p>
    <w:p w14:paraId="2F218BA1" w14:textId="77777777" w:rsidR="0048607F" w:rsidRDefault="00000000">
      <w:pPr>
        <w:pStyle w:val="LOTextBody"/>
        <w:numPr>
          <w:ilvl w:val="0"/>
          <w:numId w:val="1"/>
        </w:numPr>
      </w:pPr>
      <w:r>
        <w:t>Huitième étape → Afficher les 3 dernières commandes de l'employé sélectionné</w:t>
      </w:r>
    </w:p>
    <w:p w14:paraId="34F67C7A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Ajoutez un </w:t>
      </w:r>
      <w:proofErr w:type="spellStart"/>
      <w:r>
        <w:t>datagrid</w:t>
      </w:r>
      <w:proofErr w:type="spellEnd"/>
      <w:r>
        <w:t xml:space="preserve"> à côté du formulaire qui affichera les 3 dernières commandes de l'employé sélectionné.</w:t>
      </w:r>
    </w:p>
    <w:p w14:paraId="6F1217C1" w14:textId="635059ED" w:rsidR="0048607F" w:rsidRDefault="00000000">
      <w:pPr>
        <w:pStyle w:val="LOTextBody"/>
        <w:numPr>
          <w:ilvl w:val="1"/>
          <w:numId w:val="1"/>
        </w:numPr>
      </w:pPr>
      <w:r>
        <w:t xml:space="preserve">Afficher dans un premier temps uniquement le champ </w:t>
      </w:r>
      <w:proofErr w:type="spellStart"/>
      <w:r>
        <w:t>OrderI</w:t>
      </w:r>
      <w:r w:rsidR="001951C0">
        <w:t>d</w:t>
      </w:r>
      <w:proofErr w:type="spellEnd"/>
      <w:r>
        <w:t xml:space="preserve"> dans le </w:t>
      </w:r>
      <w:proofErr w:type="spellStart"/>
      <w:r>
        <w:t>datagrid</w:t>
      </w:r>
      <w:proofErr w:type="spellEnd"/>
    </w:p>
    <w:p w14:paraId="2426333D" w14:textId="14590571" w:rsidR="0048607F" w:rsidRDefault="00000000">
      <w:pPr>
        <w:pStyle w:val="LOTextBody"/>
        <w:numPr>
          <w:ilvl w:val="1"/>
          <w:numId w:val="1"/>
        </w:numPr>
      </w:pPr>
      <w:r>
        <w:t xml:space="preserve">Quel </w:t>
      </w:r>
      <w:proofErr w:type="spellStart"/>
      <w:r>
        <w:t>datacontext</w:t>
      </w:r>
      <w:proofErr w:type="spellEnd"/>
      <w:r>
        <w:t xml:space="preserve"> vais-je utiliser ?</w:t>
      </w:r>
    </w:p>
    <w:p w14:paraId="36328044" w14:textId="42A47005" w:rsidR="00C316B7" w:rsidRDefault="00C316B7" w:rsidP="00C316B7">
      <w:pPr>
        <w:pStyle w:val="LOTextBody"/>
        <w:numPr>
          <w:ilvl w:val="1"/>
          <w:numId w:val="1"/>
        </w:numPr>
      </w:pPr>
      <w:r>
        <w:t xml:space="preserve">Erreur : </w:t>
      </w:r>
      <w:proofErr w:type="spellStart"/>
      <w:r w:rsidRPr="00C316B7">
        <w:rPr>
          <w:b/>
          <w:bCs/>
        </w:rPr>
        <w:t>System.InvalidOperationException</w:t>
      </w:r>
      <w:proofErr w:type="spellEnd"/>
      <w:r w:rsidRPr="00C316B7">
        <w:rPr>
          <w:b/>
          <w:bCs/>
        </w:rPr>
        <w:t> :</w:t>
      </w:r>
      <w:r w:rsidRPr="00C316B7">
        <w:t xml:space="preserve"> 'There </w:t>
      </w:r>
      <w:proofErr w:type="spellStart"/>
      <w:r w:rsidRPr="00C316B7">
        <w:t>is</w:t>
      </w:r>
      <w:proofErr w:type="spellEnd"/>
      <w:r w:rsidRPr="00C316B7">
        <w:t xml:space="preserve"> </w:t>
      </w:r>
      <w:proofErr w:type="spellStart"/>
      <w:r w:rsidRPr="00C316B7">
        <w:t>already</w:t>
      </w:r>
      <w:proofErr w:type="spellEnd"/>
      <w:r w:rsidRPr="00C316B7">
        <w:t xml:space="preserve"> an open </w:t>
      </w:r>
      <w:proofErr w:type="spellStart"/>
      <w:r w:rsidRPr="00C316B7">
        <w:t>DataReader</w:t>
      </w:r>
      <w:proofErr w:type="spellEnd"/>
      <w:r w:rsidRPr="00C316B7">
        <w:t xml:space="preserve"> </w:t>
      </w:r>
      <w:proofErr w:type="spellStart"/>
      <w:r w:rsidRPr="00C316B7">
        <w:t>associated</w:t>
      </w:r>
      <w:proofErr w:type="spellEnd"/>
      <w:r w:rsidRPr="00C316B7">
        <w:t xml:space="preserve"> </w:t>
      </w:r>
      <w:proofErr w:type="spellStart"/>
      <w:r w:rsidRPr="00C316B7">
        <w:t>with</w:t>
      </w:r>
      <w:proofErr w:type="spellEnd"/>
      <w:r w:rsidRPr="00C316B7">
        <w:t xml:space="preserve"> </w:t>
      </w:r>
      <w:proofErr w:type="spellStart"/>
      <w:r w:rsidRPr="00C316B7">
        <w:t>this</w:t>
      </w:r>
      <w:proofErr w:type="spellEnd"/>
      <w:r w:rsidRPr="00C316B7">
        <w:t xml:space="preserve"> Connection </w:t>
      </w:r>
      <w:proofErr w:type="spellStart"/>
      <w:r w:rsidRPr="00C316B7">
        <w:t>which</w:t>
      </w:r>
      <w:proofErr w:type="spellEnd"/>
      <w:r w:rsidRPr="00C316B7">
        <w:t xml:space="preserve"> must </w:t>
      </w:r>
      <w:proofErr w:type="spellStart"/>
      <w:r w:rsidRPr="00C316B7">
        <w:t>be</w:t>
      </w:r>
      <w:proofErr w:type="spellEnd"/>
      <w:r w:rsidRPr="00C316B7">
        <w:t xml:space="preserve"> </w:t>
      </w:r>
      <w:proofErr w:type="spellStart"/>
      <w:r w:rsidRPr="00C316B7">
        <w:t>closed</w:t>
      </w:r>
      <w:proofErr w:type="spellEnd"/>
      <w:r w:rsidRPr="00C316B7">
        <w:t xml:space="preserve"> first.'</w:t>
      </w:r>
    </w:p>
    <w:p w14:paraId="396A36D9" w14:textId="22457602" w:rsidR="001427E2" w:rsidRDefault="001427E2" w:rsidP="001427E2">
      <w:pPr>
        <w:pStyle w:val="LOTextBody"/>
        <w:numPr>
          <w:ilvl w:val="2"/>
          <w:numId w:val="1"/>
        </w:numPr>
      </w:pPr>
      <w:r>
        <w:t xml:space="preserve">Activer le </w:t>
      </w:r>
      <w:proofErr w:type="spellStart"/>
      <w:r>
        <w:t>MultipleActiveResultSets</w:t>
      </w:r>
      <w:proofErr w:type="spellEnd"/>
      <w:r w:rsidR="007228E5">
        <w:t xml:space="preserve"> dans votre </w:t>
      </w:r>
      <w:proofErr w:type="spellStart"/>
      <w:r w:rsidR="007228E5">
        <w:t>Nort</w:t>
      </w:r>
      <w:r w:rsidR="00212DC5">
        <w:t>h</w:t>
      </w:r>
      <w:r w:rsidR="007228E5">
        <w:t>windContext</w:t>
      </w:r>
      <w:proofErr w:type="spellEnd"/>
      <w:r w:rsidR="007228E5">
        <w:t> !</w:t>
      </w:r>
    </w:p>
    <w:p w14:paraId="1A5A6A01" w14:textId="66E4173E" w:rsidR="00C316B7" w:rsidRDefault="00C316B7" w:rsidP="00C316B7">
      <w:pPr>
        <w:pStyle w:val="LOTextBody"/>
        <w:numPr>
          <w:ilvl w:val="2"/>
          <w:numId w:val="1"/>
        </w:num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fr-BE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"Data Source=(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localdb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MSSQLLocalDB;Initial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Northwind</w:t>
      </w:r>
      <w:r w:rsidRPr="00C316B7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fr-BE"/>
        </w:rPr>
        <w:t>;MultipleActiveResultSets</w:t>
      </w:r>
      <w:proofErr w:type="spellEnd"/>
      <w:r w:rsidRPr="00C316B7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fr-BE"/>
        </w:rPr>
        <w:t>=</w:t>
      </w:r>
      <w:proofErr w:type="spellStart"/>
      <w:r w:rsidRPr="00C316B7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fr-BE"/>
        </w:rPr>
        <w:t>true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BE"/>
        </w:rPr>
        <w:t>);</w:t>
      </w:r>
    </w:p>
    <w:p w14:paraId="688862D4" w14:textId="77777777" w:rsidR="0048607F" w:rsidRDefault="0048607F">
      <w:pPr>
        <w:pStyle w:val="LOTextBody"/>
      </w:pPr>
    </w:p>
    <w:p w14:paraId="53445DA5" w14:textId="77777777" w:rsidR="0048607F" w:rsidRDefault="00000000">
      <w:pPr>
        <w:pStyle w:val="LOTextBody"/>
        <w:numPr>
          <w:ilvl w:val="0"/>
          <w:numId w:val="1"/>
        </w:numPr>
      </w:pPr>
      <w:r>
        <w:lastRenderedPageBreak/>
        <w:t>Neuvième étape → Afficher la date de commande et son total</w:t>
      </w:r>
    </w:p>
    <w:p w14:paraId="00C95BBC" w14:textId="2060755E" w:rsidR="0048607F" w:rsidRDefault="00000000">
      <w:pPr>
        <w:pStyle w:val="LOTextBody"/>
        <w:numPr>
          <w:ilvl w:val="1"/>
          <w:numId w:val="1"/>
        </w:numPr>
      </w:pPr>
      <w:r>
        <w:t xml:space="preserve">Pour les 3 dernières commandes, on affichera dans le </w:t>
      </w:r>
      <w:proofErr w:type="spellStart"/>
      <w:r>
        <w:t>datagrid</w:t>
      </w:r>
      <w:proofErr w:type="spellEnd"/>
      <w:r>
        <w:t xml:space="preserve"> le numéro de commande (</w:t>
      </w:r>
      <w:proofErr w:type="spellStart"/>
      <w:r>
        <w:t>OrderI</w:t>
      </w:r>
      <w:r w:rsidR="004F2D07">
        <w:t>d</w:t>
      </w:r>
      <w:proofErr w:type="spellEnd"/>
      <w:r>
        <w:t>), la date de la commande (</w:t>
      </w:r>
      <w:proofErr w:type="spellStart"/>
      <w:r>
        <w:t>Order_Date</w:t>
      </w:r>
      <w:proofErr w:type="spellEnd"/>
      <w:r>
        <w:t xml:space="preserve">) ainsi que son montant total (celui devra être calculé à partir de </w:t>
      </w:r>
      <w:proofErr w:type="spellStart"/>
      <w:r>
        <w:t>Order_Details</w:t>
      </w:r>
      <w:proofErr w:type="spellEnd"/>
      <w:r>
        <w:t>)</w:t>
      </w:r>
    </w:p>
    <w:p w14:paraId="47D0F823" w14:textId="77777777" w:rsidR="0048607F" w:rsidRDefault="00000000">
      <w:pPr>
        <w:pStyle w:val="LOTextBody"/>
      </w:pPr>
      <w:r>
        <w:t xml:space="preserve">Vous allez être tenter de tout faire en un </w:t>
      </w:r>
      <w:proofErr w:type="spellStart"/>
      <w:r>
        <w:t>query</w:t>
      </w:r>
      <w:proofErr w:type="spellEnd"/>
      <w:r>
        <w:t xml:space="preserve"> LINQ mais celui-ci sera très difficile à écrire et surtout à </w:t>
      </w:r>
      <w:r>
        <w:rPr>
          <w:b/>
          <w:bCs/>
        </w:rPr>
        <w:t>relire</w:t>
      </w:r>
      <w:r>
        <w:t xml:space="preserve">. Faites plutôt 2 </w:t>
      </w:r>
      <w:proofErr w:type="spellStart"/>
      <w:r>
        <w:t>querys</w:t>
      </w:r>
      <w:proofErr w:type="spellEnd"/>
      <w:r>
        <w:t xml:space="preserve"> !  </w:t>
      </w:r>
      <w:r>
        <w:tab/>
      </w:r>
    </w:p>
    <w:sectPr w:rsidR="0048607F">
      <w:footerReference w:type="default" r:id="rId11"/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00DAFCD" w14:textId="77777777" w:rsidR="001E5F00" w:rsidRDefault="001E5F00">
      <w:r>
        <w:separator/>
      </w:r>
    </w:p>
  </w:endnote>
  <w:endnote w:type="continuationSeparator" w:id="0">
    <w:p w14:paraId="7919CDC1" w14:textId="77777777" w:rsidR="001E5F00" w:rsidRDefault="001E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DejaVu Sans">
    <w:charset w:characterSet="iso-8859-1"/>
    <w:family w:val="swiss"/>
    <w:pitch w:val="variable"/>
    <w:sig w:usb0="E7002EFF" w:usb1="D200FDFF" w:usb2="0A246029" w:usb3="00000000" w:csb0="000001FF" w:csb1="00000000"/>
  </w:font>
  <w:font w:name="Lucidasans">
    <w:altName w:val="Calibri"/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characterSet="iso-8859-1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tarSymbol">
    <w:family w:val="auto"/>
    <w:pitch w:val="default"/>
  </w:font>
  <w:font w:name="Liberation Mono">
    <w:charset w:characterSet="iso-8859-1"/>
    <w:family w:val="modern"/>
    <w:pitch w:val="fixed"/>
    <w:sig w:usb0="E0000AFF" w:usb1="400078FF" w:usb2="00000001" w:usb3="00000000" w:csb0="000001BF" w:csb1="00000000"/>
  </w:font>
  <w:font w:name="DejaVu Serif">
    <w:charset w:characterSet="iso-8859-1"/>
    <w:family w:val="roman"/>
    <w:pitch w:val="variable"/>
    <w:sig w:usb0="E50006FF" w:usb1="5200F9FB" w:usb2="0A040020" w:usb3="00000000" w:csb0="0000009F" w:csb1="00000000"/>
  </w:font>
  <w:font w:name="Cascadia Mono">
    <w:panose1 w:val="020B0609020000020004"/>
    <w:charset w:characterSet="iso-8859-1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9C79A05" w14:textId="47DE96E3" w:rsidR="00000000" w:rsidRDefault="00000000">
    <w:pPr>
      <w:pStyle w:val="Pieddepage"/>
    </w:pPr>
    <w:fldSimple w:instr=" AUTHOR ">
      <w:r w:rsidR="000A7D45">
        <w:rPr>
          <w:noProof/>
        </w:rPr>
        <w:t>Olivier Choquet</w:t>
      </w:r>
    </w:fldSimple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fldSimple w:instr=" NUMPAGES ">
      <w:r>
        <w:t>3</w:t>
      </w:r>
    </w:fldSimple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A26E95A" w14:textId="77777777" w:rsidR="001E5F00" w:rsidRDefault="001E5F00">
      <w:r>
        <w:rPr>
          <w:color w:val="000000"/>
        </w:rPr>
        <w:separator/>
      </w:r>
    </w:p>
  </w:footnote>
  <w:footnote w:type="continuationSeparator" w:id="0">
    <w:p w14:paraId="3A9A73CE" w14:textId="77777777" w:rsidR="001E5F00" w:rsidRDefault="001E5F00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3C053F9C"/>
    <w:multiLevelType w:val="multilevel"/>
    <w:tmpl w:val="235A990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 w16cid:durableId="43714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proofState w:spelling="clean" w:grammar="clean"/>
  <w:attachedTemplate r:id="rId1"/>
  <w:defaultTabStop w:val="18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7F"/>
    <w:rsid w:val="000A7D45"/>
    <w:rsid w:val="001427E2"/>
    <w:rsid w:val="001951C0"/>
    <w:rsid w:val="001E5F00"/>
    <w:rsid w:val="00212DC5"/>
    <w:rsid w:val="0048607F"/>
    <w:rsid w:val="004F2D07"/>
    <w:rsid w:val="004F4F19"/>
    <w:rsid w:val="007228E5"/>
    <w:rsid w:val="009618D7"/>
    <w:rsid w:val="00A10CEF"/>
    <w:rsid w:val="00C316B7"/>
    <w:rsid w:val="00D8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FC69B8"/>
  <w15:docId w15:val="{1338C326-0A15-43A0-A781-16D1A14FB9E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ucidasans"/>
        <w:kern w:val="3"/>
        <w:sz w:val="24"/>
        <w:szCs w:val="24"/>
        <w:lang w:val="en-AU" w:eastAsia="fr-B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itre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Titre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paragraph" w:styleId="Titre7">
    <w:name w:val="heading 7"/>
    <w:basedOn w:val="Heading"/>
    <w:next w:val="Textbody"/>
    <w:pPr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outlineLvl w:val="7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6pt" w:after="6pt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re">
    <w:name w:val="Title"/>
    <w:basedOn w:val="Heading"/>
    <w:next w:val="Sous-titre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Sansnom1">
    <w:name w:val="Sans nom1"/>
    <w:basedOn w:val="Titre"/>
  </w:style>
  <w:style w:type="paragraph" w:customStyle="1" w:styleId="Sansnom2">
    <w:name w:val="Sans nom2"/>
    <w:basedOn w:val="Standard"/>
  </w:style>
  <w:style w:type="paragraph" w:customStyle="1" w:styleId="Sansnom3">
    <w:name w:val="Sans nom3"/>
    <w:basedOn w:val="Titre3"/>
  </w:style>
  <w:style w:type="paragraph" w:customStyle="1" w:styleId="Sansnom4">
    <w:name w:val="Sans nom4"/>
    <w:basedOn w:val="Titre"/>
  </w:style>
  <w:style w:type="paragraph" w:styleId="Pieddepage">
    <w:name w:val="footer"/>
    <w:basedOn w:val="Standard"/>
    <w:pPr>
      <w:suppressLineNumbers/>
      <w:tabs>
        <w:tab w:val="center" w:pos="240.90pt"/>
        <w:tab w:val="end" w:pos="481.85pt"/>
      </w:tabs>
    </w:pPr>
  </w:style>
  <w:style w:type="paragraph" w:customStyle="1" w:styleId="LOTextBody">
    <w:name w:val="LOTextBody"/>
    <w:basedOn w:val="Standard"/>
    <w:pPr>
      <w:widowControl/>
      <w:spacing w:after="6pt"/>
    </w:pPr>
    <w:rPr>
      <w:rFonts w:ascii="Liberation Sans" w:eastAsia="Liberation Sans" w:hAnsi="Liberation Sans" w:cs="Liberation Sans"/>
      <w:sz w:val="22"/>
      <w:lang w:val="fr-FR"/>
    </w:rPr>
  </w:style>
  <w:style w:type="paragraph" w:customStyle="1" w:styleId="LOHeading1">
    <w:name w:val="LOHeading 1"/>
    <w:basedOn w:val="LOHeading"/>
    <w:next w:val="LOTextBody"/>
    <w:pPr>
      <w:spacing w:before="15.30pt" w:after="9.05pt"/>
      <w:outlineLvl w:val="0"/>
    </w:pPr>
    <w:rPr>
      <w:color w:val="auto"/>
      <w:sz w:val="32"/>
      <w:lang w:val="fr-FR"/>
    </w:rPr>
  </w:style>
  <w:style w:type="paragraph" w:customStyle="1" w:styleId="LOHeading0">
    <w:name w:val="LOHeading 0"/>
    <w:basedOn w:val="LOHeading"/>
    <w:next w:val="LOTextBody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after="2.85pt"/>
      <w:jc w:val="center"/>
    </w:pPr>
    <w:rPr>
      <w:color w:val="000000"/>
      <w:sz w:val="44"/>
      <w:lang w:val="fr-BE"/>
    </w:rPr>
  </w:style>
  <w:style w:type="paragraph" w:customStyle="1" w:styleId="LOGuideName">
    <w:name w:val="LOGuideName"/>
    <w:basedOn w:val="LOTextBody"/>
    <w:next w:val="LOHeading0"/>
    <w:pPr>
      <w:spacing w:before="180pt" w:after="2.90pt"/>
      <w:jc w:val="center"/>
    </w:pPr>
    <w:rPr>
      <w:color w:val="18A303"/>
      <w:sz w:val="48"/>
    </w:rPr>
  </w:style>
  <w:style w:type="paragraph" w:customStyle="1" w:styleId="LOPageBreak">
    <w:name w:val="LOPageBreak"/>
    <w:basedOn w:val="LOTextBody"/>
    <w:next w:val="LOTextBody"/>
    <w:pPr>
      <w:spacing w:after="0pt"/>
    </w:pPr>
  </w:style>
  <w:style w:type="paragraph" w:customStyle="1" w:styleId="LOToCHead">
    <w:name w:val="LOToCHead"/>
    <w:basedOn w:val="LOHeading"/>
    <w:next w:val="LOTextBody"/>
    <w:pPr>
      <w:spacing w:after="3.10pt"/>
    </w:pPr>
    <w:rPr>
      <w:color w:val="18A303"/>
      <w:sz w:val="36"/>
      <w:lang w:val="fr-FR"/>
    </w:rPr>
  </w:style>
  <w:style w:type="paragraph" w:customStyle="1" w:styleId="LOFooter">
    <w:name w:val="LOFooter"/>
    <w:basedOn w:val="LOTextBody"/>
    <w:pPr>
      <w:tabs>
        <w:tab w:val="end" w:pos="510.25pt"/>
      </w:tabs>
      <w:spacing w:after="0pt"/>
    </w:pPr>
    <w:rPr>
      <w:i/>
      <w:sz w:val="20"/>
    </w:rPr>
  </w:style>
  <w:style w:type="paragraph" w:customStyle="1" w:styleId="Contents1">
    <w:name w:val="Contents 1"/>
    <w:basedOn w:val="Index"/>
    <w:pPr>
      <w:tabs>
        <w:tab w:val="end" w:leader="dot" w:pos="481.85pt"/>
      </w:tabs>
    </w:pPr>
  </w:style>
  <w:style w:type="paragraph" w:customStyle="1" w:styleId="Contents2">
    <w:name w:val="Contents 2"/>
    <w:basedOn w:val="Index"/>
    <w:pPr>
      <w:tabs>
        <w:tab w:val="end" w:leader="dot" w:pos="481.85pt"/>
      </w:tabs>
      <w:ind w:start="14.15pt"/>
    </w:pPr>
  </w:style>
  <w:style w:type="paragraph" w:customStyle="1" w:styleId="Contents3">
    <w:name w:val="Contents 3"/>
    <w:basedOn w:val="Index"/>
    <w:pPr>
      <w:tabs>
        <w:tab w:val="end" w:leader="dot" w:pos="481.85pt"/>
      </w:tabs>
      <w:ind w:start="28.30pt"/>
    </w:pPr>
  </w:style>
  <w:style w:type="paragraph" w:customStyle="1" w:styleId="LOTipNoteCaution">
    <w:name w:val="LOTip/Note/Caution"/>
    <w:basedOn w:val="LOTextBody"/>
    <w:pPr>
      <w:spacing w:after="0pt"/>
      <w:jc w:val="center"/>
    </w:pPr>
    <w:rPr>
      <w:b/>
      <w:sz w:val="24"/>
      <w:lang w:val="en-US"/>
    </w:rPr>
  </w:style>
  <w:style w:type="paragraph" w:customStyle="1" w:styleId="LOTableText">
    <w:name w:val="LOTableText"/>
    <w:basedOn w:val="LOTextBody"/>
    <w:pPr>
      <w:spacing w:before="2pt" w:after="2pt"/>
      <w:ind w:start="6pt" w:end="6pt"/>
    </w:pPr>
  </w:style>
  <w:style w:type="paragraph" w:customStyle="1" w:styleId="LOTableCaption">
    <w:name w:val="LOTableCaption"/>
    <w:basedOn w:val="LOTextBody"/>
    <w:next w:val="LOTextBody"/>
    <w:pPr>
      <w:keepNext/>
      <w:spacing w:before="6pt" w:after="3pt"/>
    </w:pPr>
    <w:rPr>
      <w:i/>
    </w:rPr>
  </w:style>
  <w:style w:type="paragraph" w:customStyle="1" w:styleId="LOTableHeader">
    <w:name w:val="LOTableHeader"/>
    <w:basedOn w:val="LOTableText"/>
    <w:pPr>
      <w:shd w:val="clear" w:color="auto" w:fill="E6E6E6"/>
      <w:spacing w:before="0pt" w:after="0pt"/>
    </w:pPr>
    <w:rPr>
      <w:b/>
      <w:i/>
      <w:color w:val="000000"/>
    </w:rPr>
  </w:style>
  <w:style w:type="paragraph" w:customStyle="1" w:styleId="LOList">
    <w:name w:val="LOList"/>
    <w:basedOn w:val="LOTextBody"/>
    <w:pPr>
      <w:spacing w:after="3pt"/>
    </w:pPr>
    <w:rPr>
      <w:lang w:val="en-US"/>
    </w:rPr>
  </w:style>
  <w:style w:type="paragraph" w:customStyle="1" w:styleId="LOTextBodyListIntro">
    <w:name w:val="LOTextBody_ListIntro"/>
    <w:basedOn w:val="LOTextBody"/>
    <w:next w:val="LOTextBody"/>
    <w:pPr>
      <w:keepNext/>
      <w:spacing w:after="3.10pt"/>
    </w:pPr>
  </w:style>
  <w:style w:type="paragraph" w:customStyle="1" w:styleId="LOList1Start">
    <w:name w:val="LOList 1 Start"/>
    <w:basedOn w:val="LOList"/>
    <w:next w:val="LOList1Cont"/>
    <w:rPr>
      <w:lang w:val="fr-FR"/>
    </w:rPr>
  </w:style>
  <w:style w:type="paragraph" w:customStyle="1" w:styleId="LOList1Cont">
    <w:name w:val="LOList 1 Cont."/>
    <w:basedOn w:val="LOList1Start"/>
  </w:style>
  <w:style w:type="paragraph" w:customStyle="1" w:styleId="LOList1TextBody">
    <w:name w:val="LOList 1_TextBody"/>
    <w:basedOn w:val="LOList"/>
    <w:pPr>
      <w:spacing w:after="0pt"/>
      <w:ind w:start="36pt"/>
    </w:pPr>
    <w:rPr>
      <w:lang w:val="fr-FR"/>
    </w:rPr>
  </w:style>
  <w:style w:type="paragraph" w:customStyle="1" w:styleId="LOList1End">
    <w:name w:val="LOList 1 End"/>
    <w:basedOn w:val="LOList1Start"/>
    <w:next w:val="LOTextBody"/>
    <w:pPr>
      <w:spacing w:after="5.95pt"/>
    </w:pPr>
  </w:style>
  <w:style w:type="paragraph" w:customStyle="1" w:styleId="LOTextBodyIndent">
    <w:name w:val="LOTextBodyIndent"/>
    <w:basedOn w:val="LOTextBody"/>
    <w:pPr>
      <w:spacing w:after="0pt"/>
      <w:ind w:start="18pt"/>
    </w:pPr>
  </w:style>
  <w:style w:type="paragraph" w:customStyle="1" w:styleId="TableContents">
    <w:name w:val="Table Contents"/>
    <w:basedOn w:val="Standard"/>
    <w:pPr>
      <w:suppressLineNumbers/>
    </w:pPr>
    <w:rPr>
      <w:sz w:val="20"/>
    </w:rPr>
  </w:style>
  <w:style w:type="paragraph" w:customStyle="1" w:styleId="LOFigureCaption">
    <w:name w:val="LOFigureCaption"/>
    <w:basedOn w:val="LOTableCaption"/>
    <w:next w:val="LOTextBody"/>
    <w:pPr>
      <w:keepNext w:val="0"/>
      <w:spacing w:before="0pt" w:after="3.10pt"/>
    </w:pPr>
  </w:style>
  <w:style w:type="paragraph" w:customStyle="1" w:styleId="Footnote">
    <w:name w:val="Footnote"/>
    <w:basedOn w:val="Standard"/>
    <w:pPr>
      <w:suppressLineNumbers/>
      <w:ind w:start="14.15pt" w:hanging="14.15pt"/>
    </w:pPr>
    <w:rPr>
      <w:sz w:val="20"/>
      <w:szCs w:val="20"/>
    </w:rPr>
  </w:style>
  <w:style w:type="paragraph" w:customStyle="1" w:styleId="LOFootnote">
    <w:name w:val="LOFootnote"/>
    <w:basedOn w:val="LOTextBody"/>
    <w:pPr>
      <w:spacing w:after="0pt"/>
      <w:ind w:start="18pt" w:hanging="18pt"/>
    </w:pPr>
    <w:rPr>
      <w:lang w:val="en-US"/>
    </w:rPr>
  </w:style>
  <w:style w:type="paragraph" w:customStyle="1" w:styleId="LONewChapter">
    <w:name w:val="LONewChapter"/>
    <w:basedOn w:val="LOTextBody"/>
    <w:pPr>
      <w:spacing w:after="3pt"/>
      <w:jc w:val="center"/>
    </w:pPr>
    <w:rPr>
      <w:lang w:val="en-US"/>
    </w:rPr>
  </w:style>
  <w:style w:type="paragraph" w:customStyle="1" w:styleId="LOFigure">
    <w:name w:val="LOFigure"/>
    <w:basedOn w:val="LOTextBody"/>
    <w:next w:val="LOTextBody"/>
    <w:pPr>
      <w:spacing w:before="6pt"/>
      <w:jc w:val="center"/>
    </w:pPr>
  </w:style>
  <w:style w:type="paragraph" w:customStyle="1" w:styleId="LODefinitionTerm">
    <w:name w:val="LODefinitionTerm"/>
    <w:basedOn w:val="LODefinition"/>
    <w:next w:val="LODefinition"/>
    <w:pPr>
      <w:keepNext/>
      <w:spacing w:before="6pt" w:after="0pt"/>
      <w:ind w:start="0pt"/>
    </w:pPr>
    <w:rPr>
      <w:b/>
      <w:color w:val="000000"/>
    </w:rPr>
  </w:style>
  <w:style w:type="paragraph" w:customStyle="1" w:styleId="Textbodyindent">
    <w:name w:val="Text body indent"/>
    <w:basedOn w:val="Textbody"/>
    <w:pPr>
      <w:spacing w:after="0pt"/>
      <w:ind w:start="14.15pt"/>
    </w:pPr>
    <w:rPr>
      <w:sz w:val="20"/>
    </w:rPr>
  </w:style>
  <w:style w:type="paragraph" w:customStyle="1" w:styleId="LODefinition">
    <w:name w:val="LODefinition"/>
    <w:basedOn w:val="LOTextBody"/>
    <w:pPr>
      <w:ind w:start="18pt"/>
    </w:pPr>
  </w:style>
  <w:style w:type="paragraph" w:customStyle="1" w:styleId="LOSimpleList">
    <w:name w:val="LOSimpleList"/>
    <w:basedOn w:val="LOList"/>
    <w:next w:val="LOTextBody"/>
    <w:pPr>
      <w:ind w:start="18p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OComputerCodeEnd">
    <w:name w:val="LOComputerCode_End"/>
    <w:next w:val="LOTextBody"/>
    <w:pPr>
      <w:spacing w:after="3pt"/>
      <w:ind w:start="18pt"/>
    </w:pPr>
    <w:rPr>
      <w:sz w:val="22"/>
      <w:szCs w:val="22"/>
    </w:rPr>
  </w:style>
  <w:style w:type="paragraph" w:customStyle="1" w:styleId="LOSubtitle">
    <w:name w:val="LOSubtitle"/>
    <w:basedOn w:val="LOTextBody"/>
    <w:next w:val="LOTextBody"/>
    <w:pPr>
      <w:spacing w:after="0pt"/>
    </w:pPr>
    <w:rPr>
      <w:i/>
      <w:color w:val="000000"/>
      <w:sz w:val="36"/>
    </w:rPr>
  </w:style>
  <w:style w:type="paragraph" w:customStyle="1" w:styleId="Framecontents">
    <w:name w:val="Frame contents"/>
    <w:basedOn w:val="Textbody"/>
    <w:rPr>
      <w:sz w:val="20"/>
    </w:rPr>
  </w:style>
  <w:style w:type="paragraph" w:customStyle="1" w:styleId="LOHeading">
    <w:name w:val="LOHeading"/>
    <w:basedOn w:val="Standard"/>
    <w:pPr>
      <w:keepNext/>
    </w:pPr>
    <w:rPr>
      <w:rFonts w:ascii="Liberation Sans" w:eastAsia="Liberation Sans" w:hAnsi="Liberation Sans" w:cs="Liberation Sans"/>
      <w:b/>
      <w:color w:val="000080"/>
    </w:rPr>
  </w:style>
  <w:style w:type="paragraph" w:customStyle="1" w:styleId="LOContents">
    <w:name w:val="LOContents"/>
    <w:basedOn w:val="LOTextBody"/>
    <w:pPr>
      <w:spacing w:after="0pt"/>
    </w:pPr>
  </w:style>
  <w:style w:type="paragraph" w:customStyle="1" w:styleId="LOContents1">
    <w:name w:val="LOContents 1"/>
    <w:basedOn w:val="LOContents"/>
    <w:pPr>
      <w:spacing w:before="5.65pt"/>
    </w:pPr>
  </w:style>
  <w:style w:type="paragraph" w:customStyle="1" w:styleId="LOContents2">
    <w:name w:val="LOContents 2"/>
    <w:basedOn w:val="LOContents"/>
    <w:pPr>
      <w:spacing w:before="2.85pt"/>
      <w:ind w:start="14.15pt"/>
    </w:pPr>
  </w:style>
  <w:style w:type="paragraph" w:customStyle="1" w:styleId="LOContents3">
    <w:name w:val="LOContents 3"/>
    <w:basedOn w:val="LOContents"/>
    <w:pPr>
      <w:ind w:start="28.35pt"/>
    </w:pPr>
  </w:style>
  <w:style w:type="paragraph" w:customStyle="1" w:styleId="Contents4">
    <w:name w:val="Contents 4"/>
    <w:basedOn w:val="Index"/>
    <w:pPr>
      <w:tabs>
        <w:tab w:val="end" w:leader="dot" w:pos="481.85pt"/>
      </w:tabs>
      <w:ind w:start="42.45pt"/>
    </w:pPr>
  </w:style>
  <w:style w:type="paragraph" w:customStyle="1" w:styleId="LOContents4">
    <w:name w:val="LOContents 4"/>
    <w:basedOn w:val="LOContents"/>
    <w:pPr>
      <w:ind w:start="47.90pt"/>
    </w:pPr>
  </w:style>
  <w:style w:type="paragraph" w:customStyle="1" w:styleId="LOCopyrightPage">
    <w:name w:val="LOCopyrightPage"/>
    <w:basedOn w:val="LOHeading"/>
    <w:next w:val="LOTextBody"/>
    <w:pPr>
      <w:spacing w:before="5.65pt" w:after="3.10pt"/>
    </w:pPr>
    <w:rPr>
      <w:color w:val="18A303"/>
      <w:lang w:val="fr-FR"/>
    </w:rPr>
  </w:style>
  <w:style w:type="paragraph" w:customStyle="1" w:styleId="Figure">
    <w:name w:val="Figure"/>
    <w:basedOn w:val="Lgende"/>
    <w:pPr>
      <w:spacing w:before="0pt" w:after="3pt"/>
    </w:pPr>
    <w:rPr>
      <w:sz w:val="28"/>
    </w:rPr>
  </w:style>
  <w:style w:type="paragraph" w:customStyle="1" w:styleId="LOListTNCEnd">
    <w:name w:val="LOListTNC End"/>
    <w:basedOn w:val="LOListTNCStart"/>
    <w:next w:val="LOTableText"/>
  </w:style>
  <w:style w:type="paragraph" w:customStyle="1" w:styleId="LOListTNCCont">
    <w:name w:val="LOListTNC Cont."/>
    <w:basedOn w:val="LOListTNCStart"/>
  </w:style>
  <w:style w:type="paragraph" w:customStyle="1" w:styleId="LOListTNCStart">
    <w:name w:val="LOListTNC Start"/>
    <w:basedOn w:val="LOTableText"/>
    <w:next w:val="LOListTNCCont"/>
    <w:pPr>
      <w:spacing w:before="0pt" w:after="0pt"/>
      <w:ind w:start="36.85pt" w:end="0pt" w:hanging="15.85pt"/>
    </w:pPr>
    <w:rPr>
      <w:sz w:val="20"/>
    </w:rPr>
  </w:style>
  <w:style w:type="paragraph" w:customStyle="1" w:styleId="LONumberedTNCEnd">
    <w:name w:val="LONumberedTNC End"/>
    <w:basedOn w:val="LONumberedTNCStart"/>
    <w:next w:val="LOTableText"/>
  </w:style>
  <w:style w:type="paragraph" w:customStyle="1" w:styleId="LONumberedTNCCont">
    <w:name w:val="LONumberedTNC Cont."/>
    <w:basedOn w:val="LONumberedTNCStart"/>
  </w:style>
  <w:style w:type="paragraph" w:customStyle="1" w:styleId="LONumberedTNCStart">
    <w:name w:val="LONumberedTNC Start"/>
    <w:basedOn w:val="LOTableText"/>
    <w:next w:val="LONumberedTNCCont"/>
    <w:pPr>
      <w:spacing w:before="0pt" w:after="0pt"/>
      <w:ind w:start="36.85pt" w:end="0pt" w:hanging="5.65pt"/>
    </w:pPr>
    <w:rPr>
      <w:sz w:val="20"/>
    </w:rPr>
  </w:style>
  <w:style w:type="paragraph" w:customStyle="1" w:styleId="LOHeading2">
    <w:name w:val="LOHeading 2"/>
    <w:basedOn w:val="LOHeading"/>
    <w:next w:val="LOTextBody"/>
    <w:pPr>
      <w:spacing w:before="11.05pt" w:after="5.95pt"/>
      <w:outlineLvl w:val="1"/>
    </w:pPr>
    <w:rPr>
      <w:color w:val="18A303"/>
      <w:sz w:val="28"/>
      <w:lang w:val="fr-FR"/>
    </w:rPr>
  </w:style>
  <w:style w:type="paragraph" w:customStyle="1" w:styleId="LOHeading3">
    <w:name w:val="LOHeading 3"/>
    <w:basedOn w:val="LOHeading"/>
    <w:next w:val="LOTextBody"/>
    <w:pPr>
      <w:spacing w:before="11.05pt" w:after="3.10pt"/>
      <w:outlineLvl w:val="2"/>
    </w:pPr>
    <w:rPr>
      <w:i/>
      <w:color w:val="18A303"/>
      <w:lang w:val="fr-FR"/>
    </w:rPr>
  </w:style>
  <w:style w:type="paragraph" w:customStyle="1" w:styleId="LOHeading4">
    <w:name w:val="LOHeading 4"/>
    <w:basedOn w:val="LOHeading"/>
    <w:next w:val="LOTextBody"/>
    <w:pPr>
      <w:spacing w:before="9pt"/>
      <w:outlineLvl w:val="3"/>
    </w:pPr>
    <w:rPr>
      <w:color w:val="18A303"/>
    </w:rPr>
  </w:style>
  <w:style w:type="paragraph" w:customStyle="1" w:styleId="LOFigureNoCaption">
    <w:name w:val="LOFigureNoCaption"/>
    <w:basedOn w:val="LOTextBody"/>
    <w:next w:val="LOTextBody"/>
    <w:pPr>
      <w:spacing w:before="6pt"/>
      <w:jc w:val="center"/>
    </w:pPr>
  </w:style>
  <w:style w:type="paragraph" w:customStyle="1" w:styleId="LOListTextBodyL1">
    <w:name w:val="LOList_TextBody_L1"/>
    <w:basedOn w:val="LOList"/>
    <w:pPr>
      <w:spacing w:after="0pt"/>
      <w:ind w:start="36.85pt"/>
    </w:pPr>
  </w:style>
  <w:style w:type="paragraph" w:customStyle="1" w:styleId="LONum123Start">
    <w:name w:val="LONum 123 Start"/>
    <w:basedOn w:val="LOList"/>
    <w:next w:val="LONum123Cont"/>
    <w:rPr>
      <w:lang w:val="fr-FR"/>
    </w:rPr>
  </w:style>
  <w:style w:type="paragraph" w:customStyle="1" w:styleId="LONum123Cont">
    <w:name w:val="LONum 123 Cont."/>
    <w:basedOn w:val="LONum123Start"/>
  </w:style>
  <w:style w:type="paragraph" w:customStyle="1" w:styleId="LONum123End">
    <w:name w:val="LONum 123 End"/>
    <w:basedOn w:val="LONum123Start"/>
    <w:next w:val="LOTextBody"/>
    <w:pPr>
      <w:spacing w:after="6pt"/>
    </w:pPr>
  </w:style>
  <w:style w:type="paragraph" w:customStyle="1" w:styleId="LONumabcStart">
    <w:name w:val="LONum abc Start"/>
    <w:basedOn w:val="LOList"/>
    <w:next w:val="LONumabcCont"/>
  </w:style>
  <w:style w:type="paragraph" w:customStyle="1" w:styleId="LONumiiiStart">
    <w:name w:val="LONum iii Start"/>
    <w:basedOn w:val="LOList"/>
    <w:next w:val="LONumiiiCont"/>
  </w:style>
  <w:style w:type="paragraph" w:customStyle="1" w:styleId="LONumabcCont">
    <w:name w:val="LONum abc Cont."/>
    <w:basedOn w:val="LONumabcStart"/>
  </w:style>
  <w:style w:type="paragraph" w:customStyle="1" w:styleId="LONumabcEnd">
    <w:name w:val="LONum abc End"/>
    <w:basedOn w:val="LONumabcStart"/>
    <w:next w:val="LOTextBody"/>
  </w:style>
  <w:style w:type="paragraph" w:customStyle="1" w:styleId="LONumiiiCont">
    <w:name w:val="LONum iii Cont."/>
    <w:basedOn w:val="LONumiiiStart"/>
  </w:style>
  <w:style w:type="paragraph" w:customStyle="1" w:styleId="LONumiiiEnd">
    <w:name w:val="LONum iii End"/>
    <w:basedOn w:val="LONumiiiStart"/>
    <w:next w:val="LOTextBody"/>
  </w:style>
  <w:style w:type="paragraph" w:customStyle="1" w:styleId="LOTableTextListIntro">
    <w:name w:val="LOTableText_ListIntro"/>
    <w:basedOn w:val="LOTableText"/>
    <w:next w:val="LOTableText"/>
  </w:style>
  <w:style w:type="paragraph" w:customStyle="1" w:styleId="LOListTextBodyL2">
    <w:name w:val="LOList_TextBody_L2"/>
    <w:basedOn w:val="LOList"/>
    <w:pPr>
      <w:spacing w:after="0pt"/>
      <w:ind w:start="62.35pt"/>
    </w:pPr>
  </w:style>
  <w:style w:type="paragraph" w:customStyle="1" w:styleId="LOList2Cont">
    <w:name w:val="LOList 2 Cont."/>
    <w:basedOn w:val="LOList2Start"/>
  </w:style>
  <w:style w:type="paragraph" w:customStyle="1" w:styleId="LOList2Start">
    <w:name w:val="LOList 2 Start"/>
    <w:basedOn w:val="LOList"/>
    <w:next w:val="LOList2Cont"/>
    <w:rPr>
      <w:lang w:val="fr-FR"/>
    </w:rPr>
  </w:style>
  <w:style w:type="paragraph" w:customStyle="1" w:styleId="LOList2End">
    <w:name w:val="LOList 2 End"/>
    <w:basedOn w:val="LOList2Start"/>
    <w:next w:val="LOTextBody"/>
    <w:pPr>
      <w:spacing w:after="5.95pt"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LOTableTextCaption">
    <w:name w:val="LOTableText(Caption)"/>
    <w:rPr>
      <w:rFonts w:ascii="Liberation Sans" w:eastAsia="Liberation Sans" w:hAnsi="Liberation Sans" w:cs="Liberation Sans"/>
      <w:sz w:val="20"/>
      <w:lang w:val="en-US"/>
    </w:rPr>
  </w:style>
  <w:style w:type="paragraph" w:customStyle="1" w:styleId="LOTableTextCaptionNumber">
    <w:name w:val="LOTableText(CaptionNumber)"/>
    <w:basedOn w:val="LOTableTextCaption"/>
    <w:pPr>
      <w:jc w:val="end"/>
    </w:pPr>
    <w:rPr>
      <w:b/>
    </w:rPr>
  </w:style>
  <w:style w:type="paragraph" w:customStyle="1" w:styleId="Table">
    <w:name w:val="Table"/>
    <w:basedOn w:val="Lgende"/>
  </w:style>
  <w:style w:type="paragraph" w:styleId="Titreindex">
    <w:name w:val="index heading"/>
    <w:basedOn w:val="Heading"/>
    <w:pPr>
      <w:suppressLineNumbers/>
      <w:spacing w:before="0pt" w:after="0pt"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start="14.15pt"/>
    </w:pPr>
  </w:style>
  <w:style w:type="paragraph" w:customStyle="1" w:styleId="LOCoverNotice">
    <w:name w:val="LOCoverNotice"/>
    <w:basedOn w:val="LOTextBody"/>
    <w:pPr>
      <w:pBdr>
        <w:top w:val="double" w:sz="6" w:space="7" w:color="000000" w:shadow="1"/>
        <w:left w:val="double" w:sz="6" w:space="7" w:color="000000" w:shadow="1"/>
        <w:bottom w:val="double" w:sz="6" w:space="7" w:color="000000" w:shadow="1"/>
        <w:right w:val="double" w:sz="6" w:space="7" w:color="000000" w:shadow="1"/>
      </w:pBdr>
      <w:spacing w:before="28.35pt" w:after="5.95pt"/>
      <w:ind w:start="56.70pt"/>
    </w:pPr>
    <w:rPr>
      <w:sz w:val="24"/>
    </w:rPr>
  </w:style>
  <w:style w:type="paragraph" w:customStyle="1" w:styleId="LOScenarioHeading">
    <w:name w:val="LOScenarioHeading"/>
    <w:next w:val="LOTextBody"/>
    <w:pPr>
      <w:spacing w:after="5.95pt"/>
    </w:pPr>
    <w:rPr>
      <w:rFonts w:ascii="Liberation Sans" w:eastAsia="Liberation Sans" w:hAnsi="Liberation Sans" w:cs="Liberation Sans"/>
      <w:b/>
      <w:bCs/>
    </w:rPr>
  </w:style>
  <w:style w:type="paragraph" w:customStyle="1" w:styleId="UserIndexHeading">
    <w:name w:val="User Index Heading"/>
    <w:basedOn w:val="Heading"/>
    <w:pPr>
      <w:suppressLineNumbers/>
      <w:spacing w:before="0pt" w:after="0pt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UserIndex2">
    <w:name w:val="User Index 2"/>
    <w:basedOn w:val="Index"/>
    <w:pPr>
      <w:tabs>
        <w:tab w:val="end" w:leader="dot" w:pos="481.85pt"/>
      </w:tabs>
      <w:ind w:start="14.15pt"/>
    </w:pPr>
    <w:rPr>
      <w:sz w:val="20"/>
    </w:rPr>
  </w:style>
  <w:style w:type="paragraph" w:customStyle="1" w:styleId="UserIndex10">
    <w:name w:val="User Index 10"/>
    <w:basedOn w:val="Index"/>
    <w:pPr>
      <w:tabs>
        <w:tab w:val="end" w:leader="dot" w:pos="481.85pt"/>
      </w:tabs>
      <w:ind w:start="127.35pt"/>
    </w:pPr>
    <w:rPr>
      <w:sz w:val="20"/>
    </w:rPr>
  </w:style>
  <w:style w:type="paragraph" w:customStyle="1" w:styleId="UserIndex1">
    <w:name w:val="User Index 1"/>
    <w:basedOn w:val="Index"/>
    <w:pPr>
      <w:tabs>
        <w:tab w:val="end" w:leader="dot" w:pos="481.85pt"/>
      </w:tabs>
    </w:pPr>
    <w:rPr>
      <w:sz w:val="20"/>
    </w:rPr>
  </w:style>
  <w:style w:type="paragraph" w:customStyle="1" w:styleId="Text">
    <w:name w:val="Text"/>
    <w:basedOn w:val="Lgende"/>
  </w:style>
  <w:style w:type="paragraph" w:customStyle="1" w:styleId="Tableindexheading">
    <w:name w:val="Table index heading"/>
    <w:basedOn w:val="Heading"/>
    <w:pPr>
      <w:suppressLineNumbers/>
      <w:spacing w:before="0pt" w:after="0pt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Tableindex1">
    <w:name w:val="Table index 1"/>
    <w:basedOn w:val="Index"/>
    <w:pPr>
      <w:tabs>
        <w:tab w:val="end" w:leader="dot" w:pos="481.85pt"/>
      </w:tabs>
    </w:pPr>
    <w:rPr>
      <w:sz w:val="20"/>
    </w:rPr>
  </w:style>
  <w:style w:type="paragraph" w:styleId="Signature">
    <w:name w:val="Signature"/>
    <w:basedOn w:val="Standard"/>
    <w:pPr>
      <w:suppressLineNumbers/>
    </w:pPr>
    <w:rPr>
      <w:sz w:val="20"/>
    </w:rPr>
  </w:style>
  <w:style w:type="paragraph" w:customStyle="1" w:styleId="Sender">
    <w:name w:val="Sender"/>
    <w:basedOn w:val="Standard"/>
    <w:pPr>
      <w:suppressLineNumbers/>
      <w:spacing w:after="3pt"/>
    </w:pPr>
    <w:rPr>
      <w:sz w:val="20"/>
    </w:rPr>
  </w:style>
  <w:style w:type="paragraph" w:customStyle="1" w:styleId="Quotations">
    <w:name w:val="Quotations"/>
    <w:basedOn w:val="Standard"/>
    <w:pPr>
      <w:spacing w:after="14.15pt"/>
      <w:ind w:start="28.35pt" w:end="28.35pt"/>
    </w:pPr>
    <w:rPr>
      <w:sz w:val="20"/>
    </w:rPr>
  </w:style>
  <w:style w:type="paragraph" w:customStyle="1" w:styleId="PreformattedText">
    <w:name w:val="Preformatted Text"/>
    <w:basedOn w:val="Standard"/>
    <w:rPr>
      <w:rFonts w:ascii="Liberation Sans" w:eastAsia="Courier New" w:hAnsi="Liberation Sans" w:cs="Courier New"/>
      <w:sz w:val="20"/>
      <w:szCs w:val="20"/>
    </w:rPr>
  </w:style>
  <w:style w:type="paragraph" w:customStyle="1" w:styleId="ListContents">
    <w:name w:val="List Contents"/>
    <w:basedOn w:val="Standard"/>
    <w:pPr>
      <w:ind w:start="28.35pt"/>
    </w:pPr>
  </w:style>
  <w:style w:type="paragraph" w:styleId="En-tte">
    <w:name w:val="header"/>
    <w:basedOn w:val="Standard"/>
    <w:pPr>
      <w:suppressLineNumbers/>
      <w:tabs>
        <w:tab w:val="center" w:pos="240.95pt"/>
        <w:tab w:val="end" w:pos="481.90pt"/>
      </w:tabs>
    </w:pPr>
  </w:style>
  <w:style w:type="character" w:customStyle="1" w:styleId="LOChapterNumber">
    <w:name w:val="LOChapterNumber"/>
    <w:rPr>
      <w:rFonts w:ascii="Liberation Sans" w:eastAsia="Liberation Sans" w:hAnsi="Liberation Sans" w:cs="Liberation Sans"/>
      <w:b w:val="0"/>
      <w:i/>
      <w:color w:val="000000"/>
      <w:sz w:val="96"/>
      <w:szCs w:val="96"/>
    </w:rPr>
  </w:style>
  <w:style w:type="character" w:customStyle="1" w:styleId="Internetlink">
    <w:name w:val="Internet link"/>
    <w:rPr>
      <w:rFonts w:ascii="Liberation Sans" w:eastAsia="Liberation Sans" w:hAnsi="Liberation Sans" w:cs="Liberation Sans"/>
      <w:i/>
      <w:color w:val="004586"/>
      <w:u w:val="none"/>
    </w:rPr>
  </w:style>
  <w:style w:type="character" w:customStyle="1" w:styleId="LODefault">
    <w:name w:val="LODefault"/>
    <w:rPr>
      <w:rFonts w:ascii="Liberation Sans" w:eastAsia="Liberation Sans" w:hAnsi="Liberation Sans" w:cs="Liberation Sans"/>
      <w:kern w:val="3"/>
      <w:lang w:val="en-US"/>
    </w:rPr>
  </w:style>
  <w:style w:type="character" w:customStyle="1" w:styleId="LOMenuPath">
    <w:name w:val="LOMenuPath"/>
    <w:basedOn w:val="LODefault"/>
    <w:rPr>
      <w:rFonts w:ascii="Liberation Sans" w:eastAsia="Liberation Sans" w:hAnsi="Liberation Sans" w:cs="Liberation Sans"/>
      <w:b/>
      <w:kern w:val="3"/>
      <w:lang w:val="fr-FR"/>
    </w:rPr>
  </w:style>
  <w:style w:type="character" w:customStyle="1" w:styleId="BulletSymbols">
    <w:name w:val="Bullet Symbols"/>
    <w:rPr>
      <w:rFonts w:ascii="Liberation Sans" w:eastAsia="StarSymbol" w:hAnsi="Liberation Sans" w:cs="StarSymbol"/>
      <w:sz w:val="24"/>
      <w:szCs w:val="18"/>
    </w:rPr>
  </w:style>
  <w:style w:type="character" w:customStyle="1" w:styleId="NumberingSymbols">
    <w:name w:val="Numbering Symbols"/>
  </w:style>
  <w:style w:type="character" w:customStyle="1" w:styleId="LOStrongEmphasis">
    <w:name w:val="LOStrongEmphasis"/>
    <w:basedOn w:val="LODefault"/>
    <w:rPr>
      <w:rFonts w:ascii="Liberation Sans" w:eastAsia="Liberation Sans" w:hAnsi="Liberation Sans" w:cs="Liberation Sans"/>
      <w:b/>
      <w:kern w:val="3"/>
      <w:lang w:val="fr-FR"/>
    </w:rPr>
  </w:style>
  <w:style w:type="character" w:customStyle="1" w:styleId="LOComputerCode">
    <w:name w:val="LOComputerCode"/>
    <w:basedOn w:val="LODefault"/>
    <w:rPr>
      <w:rFonts w:ascii="Liberation Mono" w:eastAsia="Liberation Mono" w:hAnsi="Liberation Mono" w:cs="Liberation Mono"/>
      <w:b/>
      <w:kern w:val="3"/>
      <w:sz w:val="22"/>
      <w:lang w:val="en-US"/>
    </w:rPr>
  </w:style>
  <w:style w:type="character" w:customStyle="1" w:styleId="FootnoteSymbol">
    <w:name w:val="Footnote Symbol"/>
    <w:rPr>
      <w:rFonts w:ascii="DejaVu Serif" w:eastAsia="DejaVu Serif" w:hAnsi="DejaVu Serif" w:cs="DejaVu Serif"/>
    </w:rPr>
  </w:style>
  <w:style w:type="character" w:customStyle="1" w:styleId="Footnoteanchor">
    <w:name w:val="Footnote anchor"/>
    <w:rPr>
      <w:rFonts w:ascii="DejaVu Serif" w:eastAsia="DejaVu Serif" w:hAnsi="DejaVu Serif" w:cs="DejaVu Serif"/>
    </w:rPr>
  </w:style>
  <w:style w:type="character" w:customStyle="1" w:styleId="LOEmphasis">
    <w:name w:val="LOEmphasis"/>
    <w:basedOn w:val="LODefault"/>
    <w:rPr>
      <w:rFonts w:ascii="Liberation Sans" w:eastAsia="Liberation Sans" w:hAnsi="Liberation Sans" w:cs="Liberation Sans"/>
      <w:i/>
      <w:kern w:val="3"/>
      <w:lang w:val="en-US"/>
    </w:rPr>
  </w:style>
  <w:style w:type="character" w:customStyle="1" w:styleId="LOKeystroke">
    <w:name w:val="LOKeystroke"/>
    <w:basedOn w:val="LODefault"/>
    <w:rPr>
      <w:rFonts w:ascii="Liberation Sans" w:eastAsia="Liberation Sans" w:hAnsi="Liberation Sans" w:cs="Liberation Sans"/>
      <w:b w:val="0"/>
      <w:i/>
      <w:iCs/>
      <w:kern w:val="3"/>
      <w:lang w:val="en-US"/>
    </w:rPr>
  </w:style>
  <w:style w:type="character" w:customStyle="1" w:styleId="LOKeyboardInput">
    <w:name w:val="LOKeyboardInput"/>
    <w:basedOn w:val="LOComputerCode"/>
    <w:rPr>
      <w:rFonts w:ascii="Liberation Mono" w:eastAsia="Liberation Mono" w:hAnsi="Liberation Mono" w:cs="Liberation Mono"/>
      <w:b/>
      <w:color w:val="000000"/>
      <w:kern w:val="3"/>
      <w:sz w:val="22"/>
      <w:lang w:val="en-US"/>
    </w:rPr>
  </w:style>
  <w:style w:type="character" w:customStyle="1" w:styleId="Definition">
    <w:name w:val="Definition"/>
    <w:rPr>
      <w:rFonts w:ascii="Liberation Sans" w:eastAsia="Liberation Sans" w:hAnsi="Liberation Sans" w:cs="Liberation Sans"/>
    </w:rPr>
  </w:style>
  <w:style w:type="character" w:customStyle="1" w:styleId="VisitedInternetLink">
    <w:name w:val="Visited Internet Link"/>
    <w:rPr>
      <w:rFonts w:ascii="Liberation Sans" w:eastAsia="Liberation Sans" w:hAnsi="Liberation Sans" w:cs="Liberation Sans"/>
      <w:color w:val="800000"/>
      <w:u w:val="single"/>
    </w:rPr>
  </w:style>
  <w:style w:type="character" w:customStyle="1" w:styleId="Mainindexentry">
    <w:name w:val="Main index entry"/>
    <w:rPr>
      <w:rFonts w:ascii="DejaVu Serif" w:eastAsia="DejaVu Serif" w:hAnsi="DejaVu Serif" w:cs="DejaVu Serif"/>
      <w:b/>
      <w:bCs/>
      <w:i/>
    </w:rPr>
  </w:style>
  <w:style w:type="character" w:customStyle="1" w:styleId="IndexLink">
    <w:name w:val="Index Link"/>
    <w:rPr>
      <w:rFonts w:ascii="DejaVu Serif" w:eastAsia="DejaVu Serif" w:hAnsi="DejaVu Serif" w:cs="DejaVu Serif"/>
    </w:rPr>
  </w:style>
  <w:style w:type="character" w:styleId="Accentuation">
    <w:name w:val="Emphasis"/>
    <w:rPr>
      <w:i/>
      <w:iCs/>
    </w:rPr>
  </w:style>
  <w:style w:type="character" w:customStyle="1" w:styleId="StrongEmphasis">
    <w:name w:val="Strong Emphasis"/>
    <w:rPr>
      <w:rFonts w:ascii="Liberation Sans" w:eastAsia="Liberation Sans" w:hAnsi="Liberation Sans" w:cs="Liberation Sans"/>
      <w:b/>
      <w:bCs/>
    </w:rPr>
  </w:style>
  <w:style w:type="character" w:customStyle="1" w:styleId="Placeholder">
    <w:name w:val="Placeholder"/>
    <w:rPr>
      <w:rFonts w:ascii="Liberation Sans" w:eastAsia="Liberation Sans" w:hAnsi="Liberation Sans" w:cs="Liberation Sans"/>
      <w:smallCaps/>
      <w:color w:val="008080"/>
      <w:u w:val="dotted"/>
    </w:rPr>
  </w:style>
  <w:style w:type="character" w:styleId="Numrodepage">
    <w:name w:val="page number"/>
    <w:rPr>
      <w:rFonts w:ascii="Liberation Sans" w:eastAsia="Liberation Sans" w:hAnsi="Liberation Sans" w:cs="Liberation Sans"/>
    </w:rPr>
  </w:style>
  <w:style w:type="character" w:customStyle="1" w:styleId="Captioncharacters">
    <w:name w:val="Caption characters"/>
    <w:rPr>
      <w:rFonts w:ascii="Liberation Sans" w:eastAsia="Liberation Sans" w:hAnsi="Liberation Sans" w:cs="Liberation Sans"/>
    </w:rPr>
  </w:style>
  <w:style w:type="character" w:customStyle="1" w:styleId="LibOUiItem">
    <w:name w:val="LibOUiItem"/>
    <w:rPr>
      <w:rFonts w:ascii="Liberation Sans" w:eastAsia="Liberation Sans" w:hAnsi="Liberation Sans" w:cs="Liberation Sans"/>
      <w:b/>
      <w:bCs/>
      <w:sz w:val="22"/>
      <w:lang w:val="en-US"/>
    </w:rPr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notes" Target="footnotes.xml"/><Relationship Id="rId13" Type="http://purl.oclc.org/ooxml/officeDocument/relationships/theme" Target="theme/theme1.xml"/><Relationship Id="rId3" Type="http://purl.oclc.org/ooxml/officeDocument/relationships/customXml" Target="../customXml/item3.xml"/><Relationship Id="rId7" Type="http://purl.oclc.org/ooxml/officeDocument/relationships/webSettings" Target="webSettings.xml"/><Relationship Id="rId12" Type="http://purl.oclc.org/ooxml/officeDocument/relationships/fontTable" Target="fontTable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ettings" Target="settings.xml"/><Relationship Id="rId11" Type="http://purl.oclc.org/ooxml/officeDocument/relationships/footer" Target="footer1.xml"/><Relationship Id="rId5" Type="http://purl.oclc.org/ooxml/officeDocument/relationships/styles" Target="styles.xml"/><Relationship Id="rId10" Type="http://purl.oclc.org/ooxml/officeDocument/relationships/image" Target="media/image1.png"/><Relationship Id="rId4" Type="http://purl.oclc.org/ooxml/officeDocument/relationships/numbering" Target="numbering.xml"/><Relationship Id="rId9" Type="http://purl.oclc.org/ooxml/officeDocument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chool\AppData\Roaming\LibreOffice\4\user\template\Enonc&#233;s.ott" TargetMode="Externa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4" ma:contentTypeDescription="Crée un document." ma:contentTypeScope="" ma:versionID="1d1316b3fb51b4cd8cbd2d49eb4d57d0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fd1d412765ee8b84abd67f36ca764d7e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purl.oclc.org/ooxml/officeDocument/customXml" ds:itemID="{3444B510-23D6-4B21-AC2C-5010564E09AE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customXml/itemProps2.xml><?xml version="1.0" encoding="utf-8"?>
<ds:datastoreItem xmlns:ds="http://purl.oclc.org/ooxml/officeDocument/customXml" ds:itemID="{567DC6E6-8ABB-4B1B-961B-B3C2B563ECF4}">
  <ds:schemaRefs>
    <ds:schemaRef ds:uri="http://schemas.microsoft.com/sharepoint/v3/contenttype/forms"/>
  </ds:schemaRefs>
</ds:datastoreItem>
</file>

<file path=customXml/itemProps3.xml><?xml version="1.0" encoding="utf-8"?>
<ds:datastoreItem xmlns:ds="http://purl.oclc.org/ooxml/officeDocument/customXml" ds:itemID="{82244C13-9287-4A80-8DC8-130312623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6ee12-99f1-4a87-ab15-e35f9667cf03"/>
    <ds:schemaRef ds:uri="2a7d4fea-2b4e-4a2e-9c21-fac9bc5f4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Enoncés.ott</Template>
  <TotalTime>48</TotalTime>
  <Pages>3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Enoncés</vt:lpstr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Enoncés</dc:title>
  <dc:creator>Olivier Choquet</dc:creator>
  <cp:lastModifiedBy>Louis Vanbel</cp:lastModifiedBy>
  <cp:revision>9</cp:revision>
  <cp:lastPrinted>2024-01-11T13:17:00Z</cp:lastPrinted>
  <dcterms:created xsi:type="dcterms:W3CDTF">2022-07-31T06:54:00Z</dcterms:created>
  <dcterms:modified xsi:type="dcterms:W3CDTF">2024-01-11T13:17:00Z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0x0101001B1F7770AEB57F4D9E08691D62E16A99</vt:lpwstr>
  </property>
</Properties>
</file>