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247ED7A" w14:textId="08465CC3" w:rsidR="004617DF" w:rsidRDefault="0096435F">
      <w:pPr>
        <w:pStyle w:val="LOHeading0"/>
      </w:pPr>
      <w:r>
        <w:t xml:space="preserve">WPF MVVM - EF </w:t>
      </w:r>
      <w:proofErr w:type="spellStart"/>
      <w:r>
        <w:t>Core</w:t>
      </w:r>
      <w:proofErr w:type="spellEnd"/>
      <w:r>
        <w:t xml:space="preserve"> : Exercice</w:t>
      </w:r>
    </w:p>
    <w:p w14:paraId="5C6E2906" w14:textId="77777777" w:rsidR="004617DF" w:rsidRDefault="007F742F">
      <w:pPr>
        <w:pStyle w:val="LOHeading1"/>
      </w:pPr>
      <w:r>
        <w:t>Objectifs</w:t>
      </w:r>
    </w:p>
    <w:p w14:paraId="0928C4DE" w14:textId="629A1D85" w:rsidR="004617DF" w:rsidRDefault="007F742F">
      <w:pPr>
        <w:pStyle w:val="LOTextBody"/>
        <w:numPr>
          <w:ilvl w:val="0"/>
          <w:numId w:val="1"/>
        </w:numPr>
      </w:pPr>
      <w:r>
        <w:t xml:space="preserve">Développer une petite application professionnelle intégrant les notions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>, MVVM vues</w:t>
      </w:r>
    </w:p>
    <w:p w14:paraId="7C152B85" w14:textId="77777777" w:rsidR="004617DF" w:rsidRDefault="007F742F">
      <w:pPr>
        <w:pStyle w:val="LOHeading1"/>
      </w:pPr>
      <w:r>
        <w:t>Aperçu de l'application à développer</w:t>
      </w:r>
    </w:p>
    <w:p w14:paraId="53339A55" w14:textId="77777777" w:rsidR="004617DF" w:rsidRDefault="007F742F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780F" wp14:editId="71F784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8305" w14:textId="77777777" w:rsidR="004617DF" w:rsidRDefault="007F742F">
      <w:pPr>
        <w:pStyle w:val="LOHeading1"/>
      </w:pPr>
      <w:r>
        <w:t>Considération sur l'architecture</w:t>
      </w:r>
    </w:p>
    <w:p w14:paraId="11135659" w14:textId="6F2025BA" w:rsidR="004617DF" w:rsidRDefault="007F742F">
      <w:pPr>
        <w:pStyle w:val="LOTextBody"/>
      </w:pPr>
      <w:r>
        <w:t>Pour réaliser cette application, nous allons bien entendu utiliser le pattern MVVM. Nous aurons donc dans la solution un répertoire « </w:t>
      </w:r>
      <w:proofErr w:type="spellStart"/>
      <w:r>
        <w:t>Views</w:t>
      </w:r>
      <w:proofErr w:type="spellEnd"/>
      <w:r>
        <w:t> </w:t>
      </w:r>
      <w:proofErr w:type="gramStart"/>
      <w:r>
        <w:t>» ,</w:t>
      </w:r>
      <w:proofErr w:type="gramEnd"/>
      <w:r>
        <w:t xml:space="preserve">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ViewModels</w:t>
      </w:r>
      <w:proofErr w:type="spellEnd"/>
      <w:r>
        <w:t xml:space="preserve"> ».  Le modèle sera généré via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 xml:space="preserve"> et placé dans le répertoire « </w:t>
      </w:r>
      <w:proofErr w:type="spellStart"/>
      <w:r>
        <w:t>Models</w:t>
      </w:r>
      <w:proofErr w:type="spellEnd"/>
      <w:r>
        <w:t xml:space="preserve"> ». La vue a déjà été réalisée par un designer qui a également déjà défini les noms pour le binding (jetez un œil au fichier </w:t>
      </w:r>
      <w:proofErr w:type="spellStart"/>
      <w:r>
        <w:t>xaml</w:t>
      </w:r>
      <w:proofErr w:type="spellEnd"/>
      <w:r>
        <w:t>).</w:t>
      </w:r>
      <w:r w:rsidR="001A3304">
        <w:t xml:space="preserve"> Celle-ci a été placée dans le répertoire </w:t>
      </w:r>
      <w:proofErr w:type="spellStart"/>
      <w:r w:rsidR="001A3304">
        <w:t>Views</w:t>
      </w:r>
      <w:proofErr w:type="spellEnd"/>
      <w:r w:rsidR="001A3304">
        <w:t xml:space="preserve"> et le fichier </w:t>
      </w:r>
      <w:proofErr w:type="spellStart"/>
      <w:r w:rsidR="001A3304">
        <w:t>App.xaml</w:t>
      </w:r>
      <w:proofErr w:type="spellEnd"/>
      <w:r w:rsidR="001A3304">
        <w:t xml:space="preserve"> a été adapté comme ceci : </w:t>
      </w:r>
      <w:r w:rsidR="001A3304"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 xml:space="preserve">   </w:t>
      </w:r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/>
        </w:rPr>
        <w:t xml:space="preserve"> </w:t>
      </w:r>
      <w:proofErr w:type="spellStart"/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/>
        </w:rPr>
        <w:t>StartupUri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="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Views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/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MainWindow.xaml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"&gt;</w:t>
      </w:r>
    </w:p>
    <w:p w14:paraId="2DE44DCE" w14:textId="29342FF1" w:rsidR="004617DF" w:rsidRDefault="007F742F">
      <w:pPr>
        <w:pStyle w:val="LOTextBody"/>
      </w:pPr>
      <w:r>
        <w:t xml:space="preserve">Votre travail consistera donc surtout à créer le </w:t>
      </w:r>
      <w:proofErr w:type="spellStart"/>
      <w:r>
        <w:t>ViewModel</w:t>
      </w:r>
      <w:proofErr w:type="spellEnd"/>
      <w:r>
        <w:t xml:space="preserve">. Pour ce faire, il faudra créer un modèle client </w:t>
      </w:r>
      <w:r w:rsidR="0096435F">
        <w:t xml:space="preserve">« </w:t>
      </w:r>
      <w:proofErr w:type="spellStart"/>
      <w:r w:rsidR="0096435F">
        <w:t>EmployeeModel</w:t>
      </w:r>
      <w:proofErr w:type="spellEnd"/>
      <w:r>
        <w:rPr>
          <w:i/>
          <w:iCs/>
        </w:rPr>
        <w:t> </w:t>
      </w:r>
      <w:r>
        <w:t xml:space="preserve">» en utilisant la technique du </w:t>
      </w:r>
      <w:proofErr w:type="spellStart"/>
      <w:r>
        <w:t>wrapping</w:t>
      </w:r>
      <w:proofErr w:type="spellEnd"/>
      <w:r>
        <w:t xml:space="preserve">. Ce modèle définira les propriétés d'un employé accessible par la vue </w:t>
      </w:r>
      <w:r w:rsidR="0096435F">
        <w:t>(voir</w:t>
      </w:r>
      <w:r>
        <w:t xml:space="preserve"> Binding de la vue).</w:t>
      </w:r>
    </w:p>
    <w:p w14:paraId="2A899787" w14:textId="77777777" w:rsidR="004617DF" w:rsidRDefault="007F742F">
      <w:pPr>
        <w:pStyle w:val="LOTextBody"/>
      </w:pPr>
      <w:r>
        <w:t xml:space="preserve">Il vous faudra également une classe </w:t>
      </w:r>
      <w:proofErr w:type="spellStart"/>
      <w:r>
        <w:rPr>
          <w:i/>
          <w:iCs/>
        </w:rPr>
        <w:t>EmployeeVM</w:t>
      </w:r>
      <w:proofErr w:type="spellEnd"/>
      <w:r>
        <w:t xml:space="preserve"> qui contiendra la liste des </w:t>
      </w:r>
      <w:proofErr w:type="spellStart"/>
      <w:r>
        <w:t>EmployeeModel</w:t>
      </w:r>
      <w:proofErr w:type="spellEnd"/>
      <w:r>
        <w:t xml:space="preserve"> et s'occupera de peupler cette liste et de la rendre accessible à la vue.</w:t>
      </w:r>
    </w:p>
    <w:p w14:paraId="1F07E08F" w14:textId="77777777" w:rsidR="001A3304" w:rsidRDefault="001A3304">
      <w:pPr>
        <w:pStyle w:val="LOTextBody"/>
        <w:rPr>
          <w:b/>
          <w:bCs/>
        </w:rPr>
      </w:pPr>
    </w:p>
    <w:p w14:paraId="7B86D8A7" w14:textId="3F5445D5" w:rsidR="004617DF" w:rsidRDefault="007F742F">
      <w:pPr>
        <w:pStyle w:val="LOTextBody"/>
        <w:rPr>
          <w:b/>
          <w:bCs/>
        </w:rPr>
      </w:pPr>
      <w:r>
        <w:rPr>
          <w:b/>
          <w:bCs/>
        </w:rPr>
        <w:lastRenderedPageBreak/>
        <w:t>En résumé l'idée est donc la suivante :</w:t>
      </w:r>
    </w:p>
    <w:p w14:paraId="7F326ADC" w14:textId="77777777" w:rsidR="004617DF" w:rsidRDefault="007F742F">
      <w:pPr>
        <w:pStyle w:val="LOTextBody"/>
      </w:pPr>
      <w:r>
        <w:t xml:space="preserve">Le </w:t>
      </w:r>
      <w:proofErr w:type="spellStart"/>
      <w:r>
        <w:t>datagrid</w:t>
      </w:r>
      <w:proofErr w:type="spellEnd"/>
      <w:r>
        <w:t xml:space="preserve"> contient une liste d'employés qu'il ira rechercher dans le </w:t>
      </w:r>
      <w:proofErr w:type="spellStart"/>
      <w:r>
        <w:t>ViewModel</w:t>
      </w:r>
      <w:proofErr w:type="spellEnd"/>
      <w:r>
        <w:t xml:space="preserve"> (</w:t>
      </w:r>
      <w:proofErr w:type="spellStart"/>
      <w:r>
        <w:rPr>
          <w:i/>
          <w:iCs/>
        </w:rPr>
        <w:t>EmployeeVM</w:t>
      </w:r>
      <w:proofErr w:type="spellEnd"/>
      <w:r>
        <w:t xml:space="preserve">). Cette liste contiendra des </w:t>
      </w:r>
      <w:proofErr w:type="spellStart"/>
      <w:r>
        <w:rPr>
          <w:i/>
          <w:iCs/>
        </w:rPr>
        <w:t>EmployeeModel</w:t>
      </w:r>
      <w:proofErr w:type="spellEnd"/>
      <w:r>
        <w:rPr>
          <w:i/>
          <w:iCs/>
        </w:rPr>
        <w:t>.</w:t>
      </w:r>
    </w:p>
    <w:p w14:paraId="4C3A8537" w14:textId="77777777" w:rsidR="004617DF" w:rsidRDefault="007F742F">
      <w:pPr>
        <w:pStyle w:val="LOTextBody"/>
      </w:pPr>
      <w:r>
        <w:t xml:space="preserve">→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ItemsSource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=</w:t>
      </w:r>
      <w:proofErr w:type="gramStart"/>
      <w:r>
        <w:rPr>
          <w:rFonts w:ascii="Consolas" w:hAnsi="Consolas"/>
          <w:color w:val="0000FF"/>
          <w:sz w:val="19"/>
          <w:shd w:val="clear" w:color="auto" w:fill="FFFBF0"/>
        </w:rPr>
        <w:t>"{</w:t>
      </w:r>
      <w:proofErr w:type="gramEnd"/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EmployeesList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7C155C3A" w14:textId="77777777" w:rsidR="004617DF" w:rsidRDefault="007F742F">
      <w:pPr>
        <w:pStyle w:val="LOTextBody"/>
      </w:pPr>
      <w:r>
        <w:t xml:space="preserve">Pour afficher un élément de cette liste c'est-à-dire un </w:t>
      </w:r>
      <w:proofErr w:type="gramStart"/>
      <w:r>
        <w:t>employé(</w:t>
      </w:r>
      <w:proofErr w:type="spellStart"/>
      <w:proofErr w:type="gramEnd"/>
      <w:r>
        <w:rPr>
          <w:i/>
          <w:iCs/>
        </w:rPr>
        <w:t>EmployeeModel</w:t>
      </w:r>
      <w:proofErr w:type="spellEnd"/>
      <w:r>
        <w:t>), la vue ira rechercher une propriété dans le modèle client (</w:t>
      </w:r>
      <w:proofErr w:type="spellStart"/>
      <w:r>
        <w:rPr>
          <w:i/>
          <w:iCs/>
        </w:rPr>
        <w:t>EmployeeModel</w:t>
      </w:r>
      <w:proofErr w:type="spellEnd"/>
      <w:r>
        <w:t xml:space="preserve">)   </w:t>
      </w:r>
    </w:p>
    <w:p w14:paraId="5A8027B0" w14:textId="77777777" w:rsidR="004617DF" w:rsidRDefault="007F742F">
      <w:pPr>
        <w:pStyle w:val="LOTextBody"/>
      </w:pPr>
      <w:r>
        <w:t xml:space="preserve">→ </w:t>
      </w:r>
      <w:r>
        <w:rPr>
          <w:rFonts w:ascii="Consolas" w:hAnsi="Consolas"/>
          <w:color w:val="0000FF"/>
          <w:sz w:val="19"/>
          <w:shd w:val="clear" w:color="auto" w:fill="FFFBF0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BF0"/>
        </w:rPr>
        <w:t>DataGridTextColumn</w:t>
      </w:r>
      <w:proofErr w:type="spellEnd"/>
      <w:r>
        <w:rPr>
          <w:rFonts w:ascii="Consolas" w:hAnsi="Consolas"/>
          <w:color w:val="FF0000"/>
          <w:sz w:val="19"/>
          <w:shd w:val="clear" w:color="auto" w:fill="FFFBF0"/>
        </w:rPr>
        <w:t xml:space="preserve"> Binding</w:t>
      </w:r>
      <w:r>
        <w:rPr>
          <w:rFonts w:ascii="Consolas" w:hAnsi="Consolas"/>
          <w:color w:val="0000FF"/>
          <w:sz w:val="19"/>
          <w:shd w:val="clear" w:color="auto" w:fill="FFFBF0"/>
        </w:rPr>
        <w:t>=</w:t>
      </w:r>
      <w:proofErr w:type="gramStart"/>
      <w:r>
        <w:rPr>
          <w:rFonts w:ascii="Consolas" w:hAnsi="Consolas"/>
          <w:color w:val="0000FF"/>
          <w:sz w:val="19"/>
          <w:shd w:val="clear" w:color="auto" w:fill="FFFBF0"/>
        </w:rPr>
        <w:t>"{</w:t>
      </w:r>
      <w:proofErr w:type="gramEnd"/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FullName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017F6647" w14:textId="77777777" w:rsidR="004617DF" w:rsidRDefault="007F742F">
      <w:pPr>
        <w:pStyle w:val="LOHeading1"/>
      </w:pPr>
      <w:r>
        <w:t>Exercice</w:t>
      </w:r>
    </w:p>
    <w:p w14:paraId="0F837562" w14:textId="77777777" w:rsidR="004617DF" w:rsidRDefault="007F742F">
      <w:pPr>
        <w:pStyle w:val="LOTextBody"/>
        <w:numPr>
          <w:ilvl w:val="0"/>
          <w:numId w:val="2"/>
        </w:numPr>
      </w:pPr>
      <w:r>
        <w:t>Vérifiez que la base de données</w:t>
      </w:r>
      <w:proofErr w:type="gramStart"/>
      <w:r>
        <w:t xml:space="preserve"> «</w:t>
      </w:r>
      <w:proofErr w:type="spellStart"/>
      <w:r>
        <w:t>Northwind</w:t>
      </w:r>
      <w:proofErr w:type="spellEnd"/>
      <w:proofErr w:type="gramEnd"/>
      <w:r>
        <w:t>» est bien installée sur votre machine.</w:t>
      </w:r>
    </w:p>
    <w:p w14:paraId="413ADDEF" w14:textId="1154742D" w:rsidR="004617DF" w:rsidRDefault="007F742F">
      <w:pPr>
        <w:pStyle w:val="LOTextBody"/>
        <w:numPr>
          <w:ilvl w:val="1"/>
          <w:numId w:val="2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>
        <w:t>Linq</w:t>
      </w:r>
      <w:proofErr w:type="spellEnd"/>
      <w:r>
        <w:t xml:space="preserve"> </w:t>
      </w:r>
      <w:r w:rsidR="0096435F">
        <w:t>&amp;</w:t>
      </w:r>
      <w:r>
        <w:t xml:space="preserve"> </w:t>
      </w:r>
      <w:proofErr w:type="spellStart"/>
      <w:r>
        <w:t>Entit</w:t>
      </w:r>
      <w:r w:rsidR="0096435F">
        <w:t>y</w:t>
      </w:r>
      <w:proofErr w:type="spellEnd"/>
      <w:r w:rsidR="0096435F">
        <w:t xml:space="preserve"> Framework</w:t>
      </w:r>
    </w:p>
    <w:p w14:paraId="0A60FB0C" w14:textId="508F1B93" w:rsidR="004617DF" w:rsidRDefault="007F742F">
      <w:pPr>
        <w:pStyle w:val="LOTextBody"/>
        <w:numPr>
          <w:ilvl w:val="0"/>
          <w:numId w:val="2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458BB5A7" w14:textId="77777777" w:rsidR="004617DF" w:rsidRDefault="007F742F">
      <w:pPr>
        <w:pStyle w:val="LOTextBody"/>
        <w:numPr>
          <w:ilvl w:val="0"/>
          <w:numId w:val="2"/>
        </w:numPr>
      </w:pPr>
      <w:r>
        <w:t>Première étape → lien avec la base de données</w:t>
      </w:r>
    </w:p>
    <w:p w14:paraId="1BC4ADA6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634674F2" w14:textId="77777777" w:rsidR="004617DF" w:rsidRDefault="007F742F">
      <w:pPr>
        <w:pStyle w:val="LOTextBody"/>
        <w:numPr>
          <w:ilvl w:val="0"/>
          <w:numId w:val="2"/>
        </w:numPr>
      </w:pPr>
      <w:r>
        <w:t>Deuxième étape → Remarquez que le binding dans la vue a déjà été fait par le designer</w:t>
      </w:r>
    </w:p>
    <w:p w14:paraId="2101583C" w14:textId="77777777" w:rsidR="004617DF" w:rsidRDefault="007F742F">
      <w:pPr>
        <w:pStyle w:val="LOTextBody"/>
        <w:numPr>
          <w:ilvl w:val="1"/>
          <w:numId w:val="2"/>
        </w:numPr>
      </w:pPr>
      <w:r>
        <w:t>Vous devrez respecter ceci</w:t>
      </w:r>
    </w:p>
    <w:p w14:paraId="4BA2B3FD" w14:textId="77777777" w:rsidR="004617DF" w:rsidRDefault="007F742F">
      <w:pPr>
        <w:pStyle w:val="LOTextBody"/>
        <w:numPr>
          <w:ilvl w:val="0"/>
          <w:numId w:val="2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3BDFC19C" w14:textId="77777777" w:rsidR="004617DF" w:rsidRDefault="007F742F">
      <w:pPr>
        <w:pStyle w:val="LOTextBody"/>
        <w:numPr>
          <w:ilvl w:val="1"/>
          <w:numId w:val="2"/>
        </w:numPr>
      </w:pPr>
      <w:r>
        <w:t>Pensez à respecter MVVM</w:t>
      </w:r>
    </w:p>
    <w:p w14:paraId="12134934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Créez une méthode </w:t>
      </w: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>)</w:t>
      </w:r>
    </w:p>
    <w:p w14:paraId="08EC06F7" w14:textId="5286571B" w:rsidR="004617DF" w:rsidRDefault="007F742F">
      <w:pPr>
        <w:pStyle w:val="LOTextBody"/>
        <w:numPr>
          <w:ilvl w:val="1"/>
          <w:numId w:val="2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 xml:space="preserve">généré par  </w:t>
      </w:r>
      <w:proofErr w:type="spellStart"/>
      <w:r>
        <w:t>Entit</w:t>
      </w:r>
      <w:r w:rsidR="003870AE">
        <w:t>y</w:t>
      </w:r>
      <w:proofErr w:type="spellEnd"/>
      <w:r w:rsidR="003870AE">
        <w:t xml:space="preserve"> Framework</w:t>
      </w:r>
      <w:r>
        <w:t>)</w:t>
      </w:r>
    </w:p>
    <w:p w14:paraId="61D3F89C" w14:textId="1B2DAFB4" w:rsidR="004617DF" w:rsidRDefault="007F742F">
      <w:pPr>
        <w:pStyle w:val="LOTextBody"/>
        <w:numPr>
          <w:ilvl w:val="1"/>
          <w:numId w:val="2"/>
        </w:numPr>
      </w:pPr>
      <w:r>
        <w:t>Votre liste d</w:t>
      </w:r>
      <w:r w:rsidR="005A108D">
        <w:t>’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BF5726F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3233C62C" w14:textId="77777777" w:rsidR="004617DF" w:rsidRDefault="007F742F">
      <w:pPr>
        <w:pStyle w:val="LOTextBody"/>
        <w:numPr>
          <w:ilvl w:val="2"/>
          <w:numId w:val="2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07464228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2D64A68A" w14:textId="77777777" w:rsidR="004617DF" w:rsidRDefault="007F742F">
      <w:pPr>
        <w:pStyle w:val="LOTextBody"/>
        <w:numPr>
          <w:ilvl w:val="2"/>
          <w:numId w:val="2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55C3D8" w14:textId="77777777" w:rsidR="004617DF" w:rsidRDefault="007F742F">
      <w:pPr>
        <w:pStyle w:val="LOTextBody"/>
        <w:numPr>
          <w:ilvl w:val="0"/>
          <w:numId w:val="2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3A46E26D" w14:textId="1A3A6926" w:rsidR="004617DF" w:rsidRDefault="008C0A8A">
      <w:pPr>
        <w:pStyle w:val="LOTextBody"/>
        <w:numPr>
          <w:ilvl w:val="1"/>
          <w:numId w:val="2"/>
        </w:numPr>
      </w:pPr>
      <w:r>
        <w:t>Ne vous préoccupez pas trop de la combo-box pour l'instant</w:t>
      </w:r>
    </w:p>
    <w:p w14:paraId="4C6948D6" w14:textId="3E58CD76" w:rsidR="004617DF" w:rsidRDefault="007F742F">
      <w:pPr>
        <w:pStyle w:val="LOTextBody"/>
        <w:numPr>
          <w:ilvl w:val="0"/>
          <w:numId w:val="2"/>
        </w:numPr>
      </w:pPr>
      <w:r>
        <w:t xml:space="preserve">Cinquième étape → affichage </w:t>
      </w:r>
      <w:r w:rsidR="008C0A8A">
        <w:t>des différents</w:t>
      </w:r>
      <w:r>
        <w:t xml:space="preserve"> titres de courtoisie dans la combo-box</w:t>
      </w:r>
    </w:p>
    <w:p w14:paraId="7E1C2064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181396B0" w14:textId="77777777" w:rsidR="004617DF" w:rsidRDefault="007F742F">
      <w:pPr>
        <w:pStyle w:val="LOTextBody"/>
        <w:numPr>
          <w:ilvl w:val="1"/>
          <w:numId w:val="2"/>
        </w:numPr>
      </w:pPr>
      <w:r>
        <w:t>Vous en savez maintenant normalement assez → faites en sorte d'afficher les différents titres de courtoisie possibles dans la combo-box.</w:t>
      </w:r>
    </w:p>
    <w:p w14:paraId="4288A93E" w14:textId="77777777" w:rsidR="004617DF" w:rsidRDefault="007F742F">
      <w:pPr>
        <w:pStyle w:val="LOTextBody"/>
        <w:numPr>
          <w:ilvl w:val="1"/>
          <w:numId w:val="2"/>
        </w:numPr>
      </w:pPr>
      <w:r>
        <w:t xml:space="preserve">Inspirez-vous également de </w:t>
      </w: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>)</w:t>
      </w:r>
    </w:p>
    <w:sectPr w:rsidR="004617DF">
      <w:headerReference w:type="default" r:id="rId11"/>
      <w:footerReference w:type="default" r:id="rId12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5EAC923" w14:textId="77777777" w:rsidR="005873D5" w:rsidRDefault="005873D5">
      <w:r>
        <w:separator/>
      </w:r>
    </w:p>
  </w:endnote>
  <w:endnote w:type="continuationSeparator" w:id="0">
    <w:p w14:paraId="30B45CC5" w14:textId="77777777" w:rsidR="005873D5" w:rsidRDefault="005873D5">
      <w:r>
        <w:continuationSeparator/>
      </w:r>
    </w:p>
  </w:endnote>
  <w:endnote w:type="continuationNotice" w:id="1">
    <w:p w14:paraId="4D3185CE" w14:textId="77777777" w:rsidR="005873D5" w:rsidRDefault="005873D5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charset w:characterSet="iso-8859-1"/>
    <w:family w:val="auto"/>
    <w:pitch w:val="default"/>
  </w:font>
  <w:font w:name="Liberation Mono"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26E6DA3" w14:textId="615B641A" w:rsidR="007F742F" w:rsidRDefault="00000000">
    <w:pPr>
      <w:pStyle w:val="Pieddepage"/>
    </w:pPr>
    <w:fldSimple w:instr=" AUTHOR ">
      <w:r w:rsidR="006156EA">
        <w:rPr>
          <w:noProof/>
        </w:rPr>
        <w:t>Olivier Choquet</w:t>
      </w:r>
    </w:fldSimple>
    <w:r w:rsidR="007F742F">
      <w:t xml:space="preserve"> </w:t>
    </w:r>
    <w:r w:rsidR="007F742F">
      <w:tab/>
    </w:r>
    <w:r w:rsidR="007F742F">
      <w:tab/>
    </w:r>
    <w:r w:rsidR="007F742F">
      <w:fldChar w:fldCharType="begin"/>
    </w:r>
    <w:r w:rsidR="007F742F">
      <w:instrText xml:space="preserve"> PAGE </w:instrText>
    </w:r>
    <w:r w:rsidR="007F742F">
      <w:fldChar w:fldCharType="separate"/>
    </w:r>
    <w:r w:rsidR="007F742F">
      <w:t>2</w:t>
    </w:r>
    <w:r w:rsidR="007F742F">
      <w:fldChar w:fldCharType="end"/>
    </w:r>
    <w:r w:rsidR="007F742F">
      <w:t>/</w:t>
    </w:r>
    <w:fldSimple w:instr=" NUMPAGES ">
      <w:r w:rsidR="007F742F">
        <w:t>3</w:t>
      </w:r>
    </w:fldSimple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9B952E5" w14:textId="77777777" w:rsidR="005873D5" w:rsidRDefault="005873D5">
      <w:r>
        <w:rPr>
          <w:color w:val="000000"/>
        </w:rPr>
        <w:separator/>
      </w:r>
    </w:p>
  </w:footnote>
  <w:footnote w:type="continuationSeparator" w:id="0">
    <w:p w14:paraId="13D0BE45" w14:textId="77777777" w:rsidR="005873D5" w:rsidRDefault="005873D5">
      <w:r>
        <w:continuationSeparator/>
      </w:r>
    </w:p>
  </w:footnote>
  <w:footnote w:type="continuationNotice" w:id="1">
    <w:p w14:paraId="4A6C9E93" w14:textId="77777777" w:rsidR="005873D5" w:rsidRDefault="005873D5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674F98" w14:textId="77777777" w:rsidR="007F742F" w:rsidRDefault="007F742F">
    <w:pPr>
      <w:pStyle w:val="En-tte"/>
      <w:jc w:val="end"/>
    </w:pPr>
    <w:r>
      <w:fldChar w:fldCharType="begin" w:fldLock="1"/>
    </w:r>
    <w:r>
      <w:instrText xml:space="preserve"> DATE \@ "dd'/'MM'/'yy" </w:instrText>
    </w:r>
    <w:r>
      <w:fldChar w:fldCharType="separate"/>
    </w:r>
    <w:r>
      <w:t>01/09/15</w: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23D5698"/>
    <w:multiLevelType w:val="multilevel"/>
    <w:tmpl w:val="86C6D69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758C507F"/>
    <w:multiLevelType w:val="multilevel"/>
    <w:tmpl w:val="9B82507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95151481">
    <w:abstractNumId w:val="0"/>
  </w:num>
  <w:num w:numId="2" w16cid:durableId="37658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spelling="clean" w:grammar="clean"/>
  <w:attachedTemplate r:id="rId1"/>
  <w:defaultTabStop w:val="36pt"/>
  <w:autoHyphenation/>
  <w:hyphenationZone w:val="21.25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DF"/>
    <w:rsid w:val="001079B5"/>
    <w:rsid w:val="001A3304"/>
    <w:rsid w:val="003870AE"/>
    <w:rsid w:val="004617DF"/>
    <w:rsid w:val="004C6B8F"/>
    <w:rsid w:val="00527583"/>
    <w:rsid w:val="005873D5"/>
    <w:rsid w:val="005A108D"/>
    <w:rsid w:val="006156EA"/>
    <w:rsid w:val="007F742F"/>
    <w:rsid w:val="0089007B"/>
    <w:rsid w:val="00897C9F"/>
    <w:rsid w:val="008C0A8A"/>
    <w:rsid w:val="0096435F"/>
    <w:rsid w:val="00BA5A22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E4FB"/>
  <w15:docId w15:val="{660DB80A-A297-4BE2-8617-F5002AF06B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 w:eastAsia="fr-B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 w:val="en-US"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 w:val="en-US"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chool\AppData\Roaming\LibreOffice\4\user\template\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0A83F51C-76D6-470F-B269-DAA90819E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C2FEAA29-A1D6-4899-A9E0-B446AF7BF647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3.xml><?xml version="1.0" encoding="utf-8"?>
<ds:datastoreItem xmlns:ds="http://purl.oclc.org/ooxml/officeDocument/customXml" ds:itemID="{D92F1F06-F7C7-4C69-9B2E-F19D52EA968A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Enoncés.ott</Template>
  <TotalTime>83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Louis Vanbel</cp:lastModifiedBy>
  <cp:revision>12</cp:revision>
  <cp:lastPrinted>2024-01-10T15:21:00Z</cp:lastPrinted>
  <dcterms:created xsi:type="dcterms:W3CDTF">2022-07-31T06:16:00Z</dcterms:created>
  <dcterms:modified xsi:type="dcterms:W3CDTF">2024-01-10T15:21:00Z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